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9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6"/>
        <w:gridCol w:w="1070"/>
        <w:gridCol w:w="1017"/>
        <w:gridCol w:w="1021"/>
        <w:gridCol w:w="1070"/>
        <w:gridCol w:w="1020"/>
        <w:gridCol w:w="1532"/>
        <w:gridCol w:w="1559"/>
      </w:tblGrid>
      <w:tr w:rsidR="00804721" w:rsidRPr="00F1290B" w14:paraId="0141676C" w14:textId="77777777" w:rsidTr="00154318">
        <w:tc>
          <w:tcPr>
            <w:tcW w:w="817" w:type="dxa"/>
          </w:tcPr>
          <w:p w14:paraId="01416768" w14:textId="77777777" w:rsidR="00804721" w:rsidRPr="00F1290B" w:rsidRDefault="002425DB" w:rsidP="00154318">
            <w:pPr>
              <w:pStyle w:val="Corpsdetexte"/>
              <w:spacing w:before="240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55" wp14:editId="01416956">
                  <wp:extent cx="363415" cy="363415"/>
                  <wp:effectExtent l="0" t="0" r="0" b="0"/>
                  <wp:docPr id="108" name="Image 108" descr="http://ubuntu-party.org/wp-content/uploads/2010/05/boulo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ubuntu-party.org/wp-content/uploads/2010/05/boulo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44" cy="365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  <w:gridSpan w:val="4"/>
          </w:tcPr>
          <w:p w14:paraId="01416769" w14:textId="77777777" w:rsidR="00804721" w:rsidRPr="00F1290B" w:rsidRDefault="00F05508" w:rsidP="00F05508">
            <w:pPr>
              <w:pStyle w:val="Corpsdetexte"/>
              <w:spacing w:before="240"/>
              <w:jc w:val="left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Identifier </w:t>
            </w:r>
            <w:r w:rsidR="00D51615">
              <w:rPr>
                <w:rFonts w:ascii="Century Gothic" w:hAnsi="Century Gothic"/>
                <w:i/>
              </w:rPr>
              <w:t xml:space="preserve">et reconnaitre </w:t>
            </w:r>
            <w:r>
              <w:rPr>
                <w:rFonts w:ascii="Century Gothic" w:hAnsi="Century Gothic"/>
                <w:i/>
              </w:rPr>
              <w:t>le système d’adressage IPv4</w:t>
            </w:r>
          </w:p>
        </w:tc>
        <w:tc>
          <w:tcPr>
            <w:tcW w:w="1070" w:type="dxa"/>
          </w:tcPr>
          <w:p w14:paraId="0141676A" w14:textId="77777777" w:rsidR="00804721" w:rsidRPr="00F1290B" w:rsidRDefault="00804721" w:rsidP="00154318">
            <w:pPr>
              <w:pStyle w:val="Corpsdetexte"/>
              <w:spacing w:before="240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57" wp14:editId="01416958">
                  <wp:extent cx="542183" cy="425339"/>
                  <wp:effectExtent l="0" t="0" r="0" b="0"/>
                  <wp:docPr id="48" name="Image 48" descr="Objectif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Objectif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129" cy="425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gridSpan w:val="3"/>
          </w:tcPr>
          <w:p w14:paraId="0141676B" w14:textId="77777777" w:rsidR="00804721" w:rsidRPr="00F1290B" w:rsidRDefault="00D51615" w:rsidP="002425DB">
            <w:pPr>
              <w:pStyle w:val="Corpsdetexte"/>
              <w:spacing w:before="240"/>
              <w:jc w:val="left"/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 xml:space="preserve">Convertir des adresses IP en binaire, reconnaître des adresses valides, les masques et </w:t>
            </w:r>
            <w:r w:rsidR="00703455">
              <w:rPr>
                <w:rFonts w:ascii="Century Gothic" w:hAnsi="Century Gothic"/>
                <w:i/>
              </w:rPr>
              <w:t xml:space="preserve">calculer </w:t>
            </w:r>
            <w:r>
              <w:rPr>
                <w:rFonts w:ascii="Century Gothic" w:hAnsi="Century Gothic"/>
                <w:i/>
              </w:rPr>
              <w:t>les sous-réseaux</w:t>
            </w:r>
          </w:p>
        </w:tc>
      </w:tr>
      <w:tr w:rsidR="00804721" w:rsidRPr="00F1290B" w14:paraId="01416775" w14:textId="77777777" w:rsidTr="00154318">
        <w:tc>
          <w:tcPr>
            <w:tcW w:w="1033" w:type="dxa"/>
            <w:gridSpan w:val="2"/>
            <w:vAlign w:val="center"/>
          </w:tcPr>
          <w:p w14:paraId="0141676D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59" wp14:editId="38DA5FA1">
                  <wp:extent cx="518400" cy="360000"/>
                  <wp:effectExtent l="0" t="0" r="0" b="2540"/>
                  <wp:docPr id="34" name="Image 34" descr="https://encrypted-tbn3.gstatic.com/images?q=tbn:ANd9GcT5Vq5tRrdgTUgGeUAcxnUIzZOXg0YiWygcHqk52VKBubJxUQ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3.gstatic.com/images?q=tbn:ANd9GcT5Vq5tRrdgTUgGeUAcxnUIzZOXg0YiWygcHqk52VKBubJxUQ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4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  <w:vAlign w:val="center"/>
          </w:tcPr>
          <w:p w14:paraId="0141676E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5B" wp14:editId="34EB103A">
                  <wp:extent cx="507600" cy="360000"/>
                  <wp:effectExtent l="0" t="0" r="6985" b="2540"/>
                  <wp:docPr id="35" name="Image 35" descr="https://encrypted-tbn3.gstatic.com/images?q=tbn:ANd9GcS4I3QJICp7EpHUB-fRwdHaV1-qCO7B7Z8Qt3g1P6PfnVhevGZ-4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ncrypted-tbn3.gstatic.com/images?q=tbn:ANd9GcS4I3QJICp7EpHUB-fRwdHaV1-qCO7B7Z8Qt3g1P6PfnVhevGZ-4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" w:type="dxa"/>
            <w:vAlign w:val="center"/>
          </w:tcPr>
          <w:p w14:paraId="0141676F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5D" wp14:editId="1CCE6450">
                  <wp:extent cx="360000" cy="360000"/>
                  <wp:effectExtent l="0" t="0" r="2540" b="2540"/>
                  <wp:docPr id="36" name="irc_mi" descr="http://cnprogramming.com/images/documentation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cnprogramming.com/images/documentation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1" w:type="dxa"/>
            <w:vAlign w:val="center"/>
          </w:tcPr>
          <w:p w14:paraId="01416770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5F" wp14:editId="44A58439">
                  <wp:extent cx="360000" cy="360000"/>
                  <wp:effectExtent l="0" t="0" r="2540" b="2540"/>
                  <wp:docPr id="37" name="irc_mi" descr="http://www.my-micro.net/images/ordinat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my-micro.net/images/ordinate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  <w:vAlign w:val="center"/>
          </w:tcPr>
          <w:p w14:paraId="01416771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61" wp14:editId="29E8021B">
                  <wp:extent cx="360000" cy="360000"/>
                  <wp:effectExtent l="0" t="0" r="2540" b="2540"/>
                  <wp:docPr id="38" name="Image 38" descr="https://encrypted-tbn2.gstatic.com/images?q=tbn:ANd9GcSzfAH4JOMJOZIu8MKzHE3HcBincnIlh_bSGzoTVSYw05lpG5dgOkd0QZ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crypted-tbn2.gstatic.com/images?q=tbn:ANd9GcSzfAH4JOMJOZIu8MKzHE3HcBincnIlh_bSGzoTVSYw05lpG5dgOkd0QZ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vAlign w:val="center"/>
          </w:tcPr>
          <w:p w14:paraId="01416772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63" wp14:editId="0C295D2B">
                  <wp:extent cx="468000" cy="360000"/>
                  <wp:effectExtent l="0" t="0" r="8255" b="2540"/>
                  <wp:docPr id="46" name="Image 46" descr=" - La recherche participa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 - La recherche participa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Align w:val="center"/>
          </w:tcPr>
          <w:p w14:paraId="01416773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65" wp14:editId="5835346F">
                  <wp:extent cx="360000" cy="360000"/>
                  <wp:effectExtent l="0" t="0" r="2540" b="2540"/>
                  <wp:docPr id="47" name="irc_mi" descr="http://beinweb.fr/wp-content/uploads/2014/04/boite-a-outils-entreprene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beinweb.fr/wp-content/uploads/2014/04/boite-a-outils-entreprene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416774" w14:textId="77777777" w:rsidR="00804721" w:rsidRPr="00F1290B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</w:rPr>
            </w:pPr>
            <w:r w:rsidRPr="00F1290B">
              <w:rPr>
                <w:rFonts w:ascii="Century Gothic" w:hAnsi="Century Gothic"/>
                <w:noProof/>
              </w:rPr>
              <w:drawing>
                <wp:inline distT="0" distB="0" distL="0" distR="0" wp14:anchorId="01416967" wp14:editId="3FB9DBE2">
                  <wp:extent cx="360000" cy="360000"/>
                  <wp:effectExtent l="0" t="0" r="2540" b="2540"/>
                  <wp:docPr id="39" name="irc_mi" descr="http://www.xn--icne-wqa.com/images/icones/5/6/folder-remo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xn--icne-wqa.com/images/icones/5/6/folder-rem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721" w:rsidRPr="00F1290B" w14:paraId="0141677E" w14:textId="77777777" w:rsidTr="00154318">
        <w:trPr>
          <w:trHeight w:hRule="exact" w:val="384"/>
        </w:trPr>
        <w:tc>
          <w:tcPr>
            <w:tcW w:w="1033" w:type="dxa"/>
            <w:gridSpan w:val="2"/>
          </w:tcPr>
          <w:p w14:paraId="01416776" w14:textId="77777777" w:rsidR="00804721" w:rsidRPr="00D51615" w:rsidRDefault="00D51615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>
              <w:rPr>
                <w:rFonts w:ascii="Century Gothic" w:hAnsi="Century Gothic"/>
                <w:i/>
                <w:sz w:val="12"/>
              </w:rPr>
              <w:t>7</w:t>
            </w:r>
            <w:r w:rsidR="00804721" w:rsidRPr="00D51615">
              <w:rPr>
                <w:rFonts w:ascii="Century Gothic" w:hAnsi="Century Gothic"/>
                <w:i/>
                <w:sz w:val="12"/>
              </w:rPr>
              <w:t>p</w:t>
            </w:r>
          </w:p>
        </w:tc>
        <w:tc>
          <w:tcPr>
            <w:tcW w:w="1070" w:type="dxa"/>
          </w:tcPr>
          <w:p w14:paraId="01416777" w14:textId="77777777" w:rsidR="00804721" w:rsidRPr="00D51615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 w:rsidRPr="00D51615">
              <w:rPr>
                <w:rFonts w:ascii="Century Gothic" w:hAnsi="Century Gothic"/>
                <w:i/>
                <w:sz w:val="12"/>
              </w:rPr>
              <w:t>oui</w:t>
            </w:r>
          </w:p>
        </w:tc>
        <w:tc>
          <w:tcPr>
            <w:tcW w:w="1017" w:type="dxa"/>
          </w:tcPr>
          <w:p w14:paraId="01416778" w14:textId="77777777" w:rsidR="00804721" w:rsidRPr="00D51615" w:rsidRDefault="00D51615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>
              <w:rPr>
                <w:rFonts w:ascii="Century Gothic" w:hAnsi="Century Gothic"/>
                <w:i/>
                <w:sz w:val="12"/>
              </w:rPr>
              <w:t>oui</w:t>
            </w:r>
          </w:p>
        </w:tc>
        <w:tc>
          <w:tcPr>
            <w:tcW w:w="1021" w:type="dxa"/>
          </w:tcPr>
          <w:p w14:paraId="01416779" w14:textId="77777777" w:rsidR="00804721" w:rsidRPr="00D51615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 w:rsidRPr="00D51615">
              <w:rPr>
                <w:rFonts w:ascii="Century Gothic" w:hAnsi="Century Gothic"/>
                <w:i/>
                <w:sz w:val="12"/>
              </w:rPr>
              <w:t>oui</w:t>
            </w:r>
          </w:p>
        </w:tc>
        <w:tc>
          <w:tcPr>
            <w:tcW w:w="1070" w:type="dxa"/>
          </w:tcPr>
          <w:p w14:paraId="0141677A" w14:textId="77777777" w:rsidR="00804721" w:rsidRPr="00D51615" w:rsidRDefault="00D51615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>
              <w:rPr>
                <w:rFonts w:ascii="Century Gothic" w:hAnsi="Century Gothic"/>
                <w:i/>
                <w:sz w:val="12"/>
              </w:rPr>
              <w:t>non</w:t>
            </w:r>
          </w:p>
        </w:tc>
        <w:tc>
          <w:tcPr>
            <w:tcW w:w="1020" w:type="dxa"/>
          </w:tcPr>
          <w:p w14:paraId="0141677B" w14:textId="77777777" w:rsidR="00804721" w:rsidRPr="00D51615" w:rsidRDefault="00804721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 w:rsidRPr="00D51615">
              <w:rPr>
                <w:rFonts w:ascii="Century Gothic" w:hAnsi="Century Gothic"/>
                <w:i/>
                <w:sz w:val="12"/>
              </w:rPr>
              <w:t>non</w:t>
            </w:r>
          </w:p>
        </w:tc>
        <w:tc>
          <w:tcPr>
            <w:tcW w:w="1532" w:type="dxa"/>
          </w:tcPr>
          <w:p w14:paraId="0141677C" w14:textId="77777777" w:rsidR="00804721" w:rsidRPr="00D51615" w:rsidRDefault="00D51615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>
              <w:rPr>
                <w:rFonts w:ascii="Century Gothic" w:hAnsi="Century Gothic"/>
                <w:i/>
                <w:sz w:val="12"/>
              </w:rPr>
              <w:t>calculatrice</w:t>
            </w:r>
          </w:p>
        </w:tc>
        <w:tc>
          <w:tcPr>
            <w:tcW w:w="1559" w:type="dxa"/>
          </w:tcPr>
          <w:p w14:paraId="0141677D" w14:textId="77777777" w:rsidR="00804721" w:rsidRPr="00D51615" w:rsidRDefault="00D51615" w:rsidP="00154318">
            <w:pPr>
              <w:pStyle w:val="Corpsdetexte"/>
              <w:spacing w:after="0"/>
              <w:jc w:val="center"/>
              <w:rPr>
                <w:rFonts w:ascii="Century Gothic" w:hAnsi="Century Gothic"/>
                <w:i/>
                <w:sz w:val="12"/>
              </w:rPr>
            </w:pPr>
            <w:r w:rsidRPr="00D51615">
              <w:rPr>
                <w:rFonts w:ascii="Century Gothic" w:hAnsi="Century Gothic"/>
                <w:i/>
                <w:sz w:val="12"/>
              </w:rPr>
              <w:t>K:\</w:t>
            </w:r>
          </w:p>
        </w:tc>
      </w:tr>
    </w:tbl>
    <w:p w14:paraId="0141677F" w14:textId="77777777" w:rsidR="0002495D" w:rsidRPr="00F1290B" w:rsidRDefault="00703455" w:rsidP="00703455">
      <w:pPr>
        <w:pStyle w:val="Titre1"/>
      </w:pPr>
      <w:r>
        <w:t>A</w:t>
      </w:r>
      <w:r w:rsidR="0002495D" w:rsidRPr="00F1290B">
        <w:tab/>
        <w:t>Adresses IP (1)</w:t>
      </w:r>
    </w:p>
    <w:p w14:paraId="01416780" w14:textId="77777777" w:rsidR="0002495D" w:rsidRDefault="00654029" w:rsidP="0002495D">
      <w:pPr>
        <w:tabs>
          <w:tab w:val="left" w:leader="dot" w:pos="10203"/>
        </w:tabs>
        <w:rPr>
          <w:rFonts w:ascii="Century Gothic" w:hAnsi="Century Gothic" w:cs="Arial"/>
        </w:rPr>
      </w:pPr>
      <w:r>
        <w:rPr>
          <w:rFonts w:ascii="Century Gothic" w:hAnsi="Century Gothic" w:cs="Arial"/>
        </w:rPr>
        <w:t>C</w:t>
      </w:r>
      <w:r w:rsidR="00B951FA">
        <w:rPr>
          <w:rFonts w:ascii="Century Gothic" w:hAnsi="Century Gothic" w:cs="Arial"/>
        </w:rPr>
        <w:t>ocher</w:t>
      </w:r>
      <w:r w:rsidR="0002495D" w:rsidRPr="00F1290B">
        <w:rPr>
          <w:rFonts w:ascii="Century Gothic" w:hAnsi="Century Gothic" w:cs="Arial"/>
        </w:rPr>
        <w:t xml:space="preserve"> </w:t>
      </w:r>
      <w:r>
        <w:rPr>
          <w:rFonts w:ascii="Century Gothic" w:hAnsi="Century Gothic" w:cs="Arial"/>
        </w:rPr>
        <w:t xml:space="preserve">ci-dessous </w:t>
      </w:r>
      <w:r w:rsidR="00C468FA">
        <w:rPr>
          <w:rFonts w:ascii="Century Gothic" w:hAnsi="Century Gothic" w:cs="Arial"/>
        </w:rPr>
        <w:t>si l’</w:t>
      </w:r>
      <w:r w:rsidR="0002495D" w:rsidRPr="00703455">
        <w:rPr>
          <w:rFonts w:ascii="Century Gothic" w:hAnsi="Century Gothic" w:cs="Arial"/>
        </w:rPr>
        <w:t>adresse</w:t>
      </w:r>
      <w:r>
        <w:rPr>
          <w:rFonts w:ascii="Century Gothic" w:hAnsi="Century Gothic" w:cs="Arial"/>
        </w:rPr>
        <w:t xml:space="preserve"> IP décimale ou binaire</w:t>
      </w:r>
      <w:r w:rsidR="0002495D" w:rsidRPr="00F1290B">
        <w:rPr>
          <w:rFonts w:ascii="Century Gothic" w:hAnsi="Century Gothic" w:cs="Arial"/>
          <w:b/>
        </w:rPr>
        <w:t xml:space="preserve"> </w:t>
      </w:r>
      <w:r w:rsidR="00C468FA" w:rsidRPr="00C468FA">
        <w:rPr>
          <w:rFonts w:ascii="Century Gothic" w:hAnsi="Century Gothic" w:cs="Arial"/>
        </w:rPr>
        <w:t>est</w:t>
      </w:r>
      <w:r w:rsidR="00C468FA">
        <w:rPr>
          <w:rFonts w:ascii="Century Gothic" w:hAnsi="Century Gothic" w:cs="Arial"/>
          <w:b/>
        </w:rPr>
        <w:t xml:space="preserve"> </w:t>
      </w:r>
      <w:r w:rsidR="0002495D" w:rsidRPr="00F1290B">
        <w:rPr>
          <w:rFonts w:ascii="Century Gothic" w:hAnsi="Century Gothic" w:cs="Arial"/>
          <w:b/>
        </w:rPr>
        <w:t>valide</w:t>
      </w:r>
      <w:r w:rsidR="0002495D" w:rsidRPr="00F1290B">
        <w:rPr>
          <w:rFonts w:ascii="Century Gothic" w:hAnsi="Century Gothic" w:cs="Arial"/>
        </w:rPr>
        <w:t> :</w:t>
      </w:r>
    </w:p>
    <w:p w14:paraId="01416781" w14:textId="77777777" w:rsidR="00AA0272" w:rsidRPr="00F1290B" w:rsidRDefault="00AA0272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3"/>
        <w:gridCol w:w="1735"/>
      </w:tblGrid>
      <w:tr w:rsidR="00654029" w:rsidRPr="00F1290B" w14:paraId="01416784" w14:textId="77777777" w:rsidTr="00CE324E">
        <w:trPr>
          <w:trHeight w:val="340"/>
        </w:trPr>
        <w:tc>
          <w:tcPr>
            <w:tcW w:w="4066" w:type="pct"/>
            <w:shd w:val="clear" w:color="auto" w:fill="FFFF99"/>
            <w:vAlign w:val="center"/>
          </w:tcPr>
          <w:p w14:paraId="01416782" w14:textId="77777777" w:rsidR="00654029" w:rsidRPr="00F1290B" w:rsidRDefault="00654029" w:rsidP="004D710A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934" w:type="pct"/>
            <w:shd w:val="clear" w:color="auto" w:fill="FFFF99"/>
            <w:vAlign w:val="center"/>
          </w:tcPr>
          <w:p w14:paraId="01416783" w14:textId="77777777" w:rsidR="00654029" w:rsidRPr="00F1290B" w:rsidRDefault="00654029" w:rsidP="004D710A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Valide</w:t>
            </w:r>
          </w:p>
        </w:tc>
      </w:tr>
      <w:tr w:rsidR="00654029" w:rsidRPr="00F1290B" w14:paraId="01416787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85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10.260.39.310</w:t>
            </w:r>
          </w:p>
        </w:tc>
        <w:tc>
          <w:tcPr>
            <w:tcW w:w="934" w:type="pct"/>
            <w:vAlign w:val="center"/>
          </w:tcPr>
          <w:p w14:paraId="01416786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8A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88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11010110.11001101.110021010.11001111</w:t>
            </w:r>
          </w:p>
        </w:tc>
        <w:tc>
          <w:tcPr>
            <w:tcW w:w="934" w:type="pct"/>
            <w:vAlign w:val="center"/>
          </w:tcPr>
          <w:p w14:paraId="01416789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8D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8B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255.255.255.256</w:t>
            </w:r>
          </w:p>
        </w:tc>
        <w:tc>
          <w:tcPr>
            <w:tcW w:w="934" w:type="pct"/>
            <w:vAlign w:val="center"/>
          </w:tcPr>
          <w:p w14:paraId="0141678C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90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8E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0.0.0.0</w:t>
            </w:r>
          </w:p>
        </w:tc>
        <w:tc>
          <w:tcPr>
            <w:tcW w:w="934" w:type="pct"/>
            <w:vAlign w:val="center"/>
          </w:tcPr>
          <w:p w14:paraId="0141678F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93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91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192.168.1.1.0</w:t>
            </w:r>
          </w:p>
        </w:tc>
        <w:tc>
          <w:tcPr>
            <w:tcW w:w="934" w:type="pct"/>
            <w:vAlign w:val="center"/>
          </w:tcPr>
          <w:p w14:paraId="01416792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96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94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10.224.38.55</w:t>
            </w:r>
          </w:p>
        </w:tc>
        <w:tc>
          <w:tcPr>
            <w:tcW w:w="934" w:type="pct"/>
            <w:vAlign w:val="center"/>
          </w:tcPr>
          <w:p w14:paraId="01416795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99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97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121.121.121.121</w:t>
            </w:r>
          </w:p>
        </w:tc>
        <w:tc>
          <w:tcPr>
            <w:tcW w:w="934" w:type="pct"/>
            <w:vAlign w:val="center"/>
          </w:tcPr>
          <w:p w14:paraId="01416798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9C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9A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00000000.11111111.00000000.11110000</w:t>
            </w:r>
          </w:p>
        </w:tc>
        <w:tc>
          <w:tcPr>
            <w:tcW w:w="934" w:type="pct"/>
            <w:vAlign w:val="center"/>
          </w:tcPr>
          <w:p w14:paraId="0141679B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9F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9D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10101010.10101010.00000000.11111111</w:t>
            </w:r>
          </w:p>
        </w:tc>
        <w:tc>
          <w:tcPr>
            <w:tcW w:w="934" w:type="pct"/>
            <w:vAlign w:val="center"/>
          </w:tcPr>
          <w:p w14:paraId="0141679E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654029" w:rsidRPr="00F1290B" w14:paraId="014167A2" w14:textId="77777777" w:rsidTr="00CE324E">
        <w:trPr>
          <w:trHeight w:val="340"/>
        </w:trPr>
        <w:tc>
          <w:tcPr>
            <w:tcW w:w="4066" w:type="pct"/>
            <w:vAlign w:val="center"/>
          </w:tcPr>
          <w:p w14:paraId="014167A0" w14:textId="77777777" w:rsidR="00654029" w:rsidRPr="00CE324E" w:rsidRDefault="00654029" w:rsidP="00703455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299.168.1.1</w:t>
            </w:r>
          </w:p>
        </w:tc>
        <w:tc>
          <w:tcPr>
            <w:tcW w:w="934" w:type="pct"/>
            <w:vAlign w:val="center"/>
          </w:tcPr>
          <w:p w14:paraId="014167A1" w14:textId="77777777" w:rsidR="00654029" w:rsidRPr="00F1290B" w:rsidRDefault="00654029" w:rsidP="00703455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</w:tbl>
    <w:p w14:paraId="014167A3" w14:textId="77777777" w:rsidR="0002495D" w:rsidRPr="00F1290B" w:rsidRDefault="00703455" w:rsidP="00703455">
      <w:pPr>
        <w:pStyle w:val="Titre1"/>
      </w:pPr>
      <w:r>
        <w:t>B</w:t>
      </w:r>
      <w:r w:rsidR="0002495D" w:rsidRPr="00F1290B">
        <w:tab/>
        <w:t>Adresses IP (2)</w:t>
      </w:r>
    </w:p>
    <w:p w14:paraId="014167A4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>Pour chacu</w:t>
      </w:r>
      <w:r w:rsidR="004D710A">
        <w:rPr>
          <w:rFonts w:ascii="Century Gothic" w:hAnsi="Century Gothic" w:cs="Arial"/>
        </w:rPr>
        <w:t>ne des adresses ci-dessous, cocher</w:t>
      </w:r>
      <w:r w:rsidRPr="00F1290B">
        <w:rPr>
          <w:rFonts w:ascii="Century Gothic" w:hAnsi="Century Gothic" w:cs="Arial"/>
        </w:rPr>
        <w:t xml:space="preserve"> si c’est une </w:t>
      </w:r>
      <w:r w:rsidRPr="004D710A">
        <w:rPr>
          <w:rFonts w:ascii="Century Gothic" w:hAnsi="Century Gothic" w:cs="Arial"/>
        </w:rPr>
        <w:t>adresse</w:t>
      </w:r>
      <w:r w:rsidR="004D710A">
        <w:rPr>
          <w:rFonts w:ascii="Century Gothic" w:hAnsi="Century Gothic" w:cs="Arial"/>
          <w:b/>
        </w:rPr>
        <w:t xml:space="preserve"> privée </w:t>
      </w:r>
      <w:r w:rsidR="004D710A" w:rsidRPr="004D710A">
        <w:rPr>
          <w:rFonts w:ascii="Century Gothic" w:hAnsi="Century Gothic" w:cs="Arial"/>
        </w:rPr>
        <w:t>ou</w:t>
      </w:r>
      <w:r w:rsidR="004D710A">
        <w:rPr>
          <w:rFonts w:ascii="Century Gothic" w:hAnsi="Century Gothic" w:cs="Arial"/>
          <w:b/>
        </w:rPr>
        <w:t xml:space="preserve"> publique</w:t>
      </w:r>
      <w:r w:rsidRPr="00F1290B">
        <w:rPr>
          <w:rFonts w:ascii="Century Gothic" w:hAnsi="Century Gothic" w:cs="Arial"/>
        </w:rPr>
        <w:t> :</w:t>
      </w:r>
    </w:p>
    <w:p w14:paraId="014167A5" w14:textId="77777777" w:rsidR="00AA0272" w:rsidRPr="00F1290B" w:rsidRDefault="00AA0272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9"/>
        <w:gridCol w:w="1486"/>
        <w:gridCol w:w="1533"/>
      </w:tblGrid>
      <w:tr w:rsidR="0002495D" w:rsidRPr="00F1290B" w14:paraId="014167A9" w14:textId="77777777" w:rsidTr="00CE324E">
        <w:trPr>
          <w:trHeight w:val="340"/>
        </w:trPr>
        <w:tc>
          <w:tcPr>
            <w:tcW w:w="3375" w:type="pct"/>
            <w:shd w:val="clear" w:color="auto" w:fill="FFFF99"/>
            <w:vAlign w:val="center"/>
          </w:tcPr>
          <w:p w14:paraId="014167A6" w14:textId="77777777" w:rsidR="0002495D" w:rsidRPr="00F1290B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800" w:type="pct"/>
            <w:shd w:val="clear" w:color="auto" w:fill="FFFF99"/>
            <w:vAlign w:val="center"/>
          </w:tcPr>
          <w:p w14:paraId="014167A7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Privée</w:t>
            </w:r>
          </w:p>
        </w:tc>
        <w:tc>
          <w:tcPr>
            <w:tcW w:w="826" w:type="pct"/>
            <w:shd w:val="clear" w:color="auto" w:fill="FFFF99"/>
            <w:vAlign w:val="center"/>
          </w:tcPr>
          <w:p w14:paraId="014167A8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Publique</w:t>
            </w:r>
          </w:p>
        </w:tc>
      </w:tr>
      <w:tr w:rsidR="0002495D" w:rsidRPr="00F1290B" w14:paraId="014167AD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AA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10.224.38.55</w:t>
            </w:r>
          </w:p>
        </w:tc>
        <w:tc>
          <w:tcPr>
            <w:tcW w:w="800" w:type="pct"/>
            <w:vAlign w:val="center"/>
          </w:tcPr>
          <w:p w14:paraId="014167AB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AC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B1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AE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19.20.30.40</w:t>
            </w:r>
          </w:p>
        </w:tc>
        <w:tc>
          <w:tcPr>
            <w:tcW w:w="800" w:type="pct"/>
            <w:vAlign w:val="center"/>
          </w:tcPr>
          <w:p w14:paraId="014167AF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B0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B5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B2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250.240.230.219</w:t>
            </w:r>
          </w:p>
        </w:tc>
        <w:tc>
          <w:tcPr>
            <w:tcW w:w="800" w:type="pct"/>
            <w:vAlign w:val="center"/>
          </w:tcPr>
          <w:p w14:paraId="014167B3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B4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B9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B6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172.16.99.99</w:t>
            </w:r>
          </w:p>
        </w:tc>
        <w:tc>
          <w:tcPr>
            <w:tcW w:w="800" w:type="pct"/>
            <w:vAlign w:val="center"/>
          </w:tcPr>
          <w:p w14:paraId="014167B7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B8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BD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BA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210.120.45.55</w:t>
            </w:r>
          </w:p>
        </w:tc>
        <w:tc>
          <w:tcPr>
            <w:tcW w:w="800" w:type="pct"/>
            <w:vAlign w:val="center"/>
          </w:tcPr>
          <w:p w14:paraId="014167BB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BC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C1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BE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10.0.0.0</w:t>
            </w:r>
          </w:p>
        </w:tc>
        <w:tc>
          <w:tcPr>
            <w:tcW w:w="800" w:type="pct"/>
            <w:vAlign w:val="center"/>
          </w:tcPr>
          <w:p w14:paraId="014167BF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C0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C5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C2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192.168.10.20</w:t>
            </w:r>
          </w:p>
        </w:tc>
        <w:tc>
          <w:tcPr>
            <w:tcW w:w="800" w:type="pct"/>
            <w:vAlign w:val="center"/>
          </w:tcPr>
          <w:p w14:paraId="014167C3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C4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  <w:tr w:rsidR="0002495D" w:rsidRPr="00F1290B" w14:paraId="014167C9" w14:textId="77777777" w:rsidTr="00CE324E">
        <w:trPr>
          <w:trHeight w:val="340"/>
        </w:trPr>
        <w:tc>
          <w:tcPr>
            <w:tcW w:w="3375" w:type="pct"/>
            <w:vAlign w:val="center"/>
          </w:tcPr>
          <w:p w14:paraId="014167C6" w14:textId="77777777" w:rsidR="0002495D" w:rsidRPr="00CE324E" w:rsidRDefault="0002495D" w:rsidP="00103A96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172.32.40.40</w:t>
            </w:r>
          </w:p>
        </w:tc>
        <w:tc>
          <w:tcPr>
            <w:tcW w:w="800" w:type="pct"/>
            <w:vAlign w:val="center"/>
          </w:tcPr>
          <w:p w14:paraId="014167C7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  <w:tc>
          <w:tcPr>
            <w:tcW w:w="826" w:type="pct"/>
            <w:vAlign w:val="center"/>
          </w:tcPr>
          <w:p w14:paraId="014167C8" w14:textId="77777777" w:rsidR="0002495D" w:rsidRPr="00F1290B" w:rsidRDefault="0002495D" w:rsidP="00103A96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sym w:font="Wingdings" w:char="F06F"/>
            </w:r>
          </w:p>
        </w:tc>
      </w:tr>
    </w:tbl>
    <w:p w14:paraId="014167CA" w14:textId="77777777" w:rsidR="00910803" w:rsidRDefault="00910803" w:rsidP="00AA0272">
      <w:pPr>
        <w:rPr>
          <w:rFonts w:ascii="Century Gothic" w:hAnsi="Century Gothic" w:cs="Arial"/>
          <w:b/>
          <w:bCs/>
        </w:rPr>
      </w:pPr>
    </w:p>
    <w:p w14:paraId="014167CB" w14:textId="77777777" w:rsidR="005D3FAF" w:rsidRPr="00AA0272" w:rsidRDefault="00AA0272">
      <w:pPr>
        <w:rPr>
          <w:rFonts w:ascii="Century Gothic" w:hAnsi="Century Gothic" w:cs="Arial"/>
          <w:bCs/>
        </w:rPr>
      </w:pPr>
      <w:r w:rsidRPr="00AA0272">
        <w:rPr>
          <w:rFonts w:ascii="Century Gothic" w:hAnsi="Century Gothic" w:cs="Arial"/>
          <w:bCs/>
        </w:rPr>
        <w:t>Pour les calculs suivant</w:t>
      </w:r>
      <w:r w:rsidR="000B62B6">
        <w:rPr>
          <w:rFonts w:ascii="Century Gothic" w:hAnsi="Century Gothic" w:cs="Arial"/>
          <w:bCs/>
        </w:rPr>
        <w:t>s</w:t>
      </w:r>
      <w:r w:rsidRPr="00AA0272">
        <w:rPr>
          <w:rFonts w:ascii="Century Gothic" w:hAnsi="Century Gothic" w:cs="Arial"/>
          <w:bCs/>
        </w:rPr>
        <w:t>, aidez-vous du tableau des puissances de 2</w:t>
      </w:r>
      <w:r w:rsidR="00D8290E">
        <w:rPr>
          <w:rFonts w:ascii="Century Gothic" w:hAnsi="Century Gothic" w:cs="Arial"/>
          <w:bCs/>
        </w:rPr>
        <w:t xml:space="preserve"> ci-dessous</w:t>
      </w:r>
      <w:r w:rsidRPr="00AA0272">
        <w:rPr>
          <w:rFonts w:ascii="Century Gothic" w:hAnsi="Century Gothic" w:cs="Arial"/>
          <w:bCs/>
        </w:rPr>
        <w:t> !</w:t>
      </w:r>
    </w:p>
    <w:p w14:paraId="014167CC" w14:textId="77777777" w:rsidR="00AA0272" w:rsidRDefault="00AA0272">
      <w:pPr>
        <w:rPr>
          <w:rFonts w:ascii="Century Gothic" w:hAnsi="Century Gothic" w:cs="Arial"/>
          <w:b/>
          <w:bCs/>
        </w:rPr>
      </w:pP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1030"/>
        <w:gridCol w:w="1031"/>
        <w:gridCol w:w="1031"/>
        <w:gridCol w:w="1031"/>
        <w:gridCol w:w="1033"/>
        <w:gridCol w:w="1033"/>
        <w:gridCol w:w="1033"/>
        <w:gridCol w:w="1033"/>
        <w:gridCol w:w="1033"/>
      </w:tblGrid>
      <w:tr w:rsidR="0006183D" w:rsidRPr="005D3FAF" w14:paraId="014167D6" w14:textId="77777777" w:rsidTr="0006183D">
        <w:trPr>
          <w:jc w:val="center"/>
        </w:trPr>
        <w:tc>
          <w:tcPr>
            <w:tcW w:w="554" w:type="pct"/>
            <w:vAlign w:val="center"/>
          </w:tcPr>
          <w:p w14:paraId="014167CD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5" w:type="pct"/>
            <w:vAlign w:val="center"/>
          </w:tcPr>
          <w:p w14:paraId="014167CE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5" w:type="pct"/>
            <w:vAlign w:val="center"/>
          </w:tcPr>
          <w:p w14:paraId="014167CF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5" w:type="pct"/>
            <w:vAlign w:val="center"/>
          </w:tcPr>
          <w:p w14:paraId="014167D0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014167D1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014167D2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14:paraId="014167D3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6" w:type="pct"/>
            <w:tcBorders>
              <w:right w:val="single" w:sz="4" w:space="0" w:color="auto"/>
            </w:tcBorders>
            <w:vAlign w:val="center"/>
          </w:tcPr>
          <w:p w14:paraId="014167D4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014167D5" w14:textId="77777777" w:rsidR="0006183D" w:rsidRPr="00AA0272" w:rsidRDefault="0006183D" w:rsidP="00670042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∑</w:t>
            </w:r>
          </w:p>
        </w:tc>
      </w:tr>
      <w:tr w:rsidR="00AA0272" w:rsidRPr="005D3FAF" w14:paraId="014167E0" w14:textId="77777777" w:rsidTr="0006183D">
        <w:trPr>
          <w:jc w:val="center"/>
        </w:trPr>
        <w:tc>
          <w:tcPr>
            <w:tcW w:w="554" w:type="pct"/>
            <w:vAlign w:val="center"/>
          </w:tcPr>
          <w:p w14:paraId="014167D7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7</w:t>
            </w:r>
          </w:p>
        </w:tc>
        <w:tc>
          <w:tcPr>
            <w:tcW w:w="555" w:type="pct"/>
            <w:vAlign w:val="center"/>
          </w:tcPr>
          <w:p w14:paraId="014167D8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6</w:t>
            </w:r>
          </w:p>
        </w:tc>
        <w:tc>
          <w:tcPr>
            <w:tcW w:w="555" w:type="pct"/>
            <w:vAlign w:val="center"/>
          </w:tcPr>
          <w:p w14:paraId="014167D9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5</w:t>
            </w:r>
          </w:p>
        </w:tc>
        <w:tc>
          <w:tcPr>
            <w:tcW w:w="555" w:type="pct"/>
            <w:vAlign w:val="center"/>
          </w:tcPr>
          <w:p w14:paraId="014167DA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4</w:t>
            </w:r>
          </w:p>
        </w:tc>
        <w:tc>
          <w:tcPr>
            <w:tcW w:w="556" w:type="pct"/>
            <w:vAlign w:val="center"/>
          </w:tcPr>
          <w:p w14:paraId="014167DB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3</w:t>
            </w:r>
          </w:p>
        </w:tc>
        <w:tc>
          <w:tcPr>
            <w:tcW w:w="556" w:type="pct"/>
            <w:vAlign w:val="center"/>
          </w:tcPr>
          <w:p w14:paraId="014167DC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2</w:t>
            </w:r>
          </w:p>
        </w:tc>
        <w:tc>
          <w:tcPr>
            <w:tcW w:w="556" w:type="pct"/>
            <w:vAlign w:val="center"/>
          </w:tcPr>
          <w:p w14:paraId="014167DD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1</w:t>
            </w:r>
          </w:p>
        </w:tc>
        <w:tc>
          <w:tcPr>
            <w:tcW w:w="556" w:type="pct"/>
            <w:tcBorders>
              <w:right w:val="single" w:sz="4" w:space="0" w:color="auto"/>
            </w:tcBorders>
            <w:vAlign w:val="center"/>
          </w:tcPr>
          <w:p w14:paraId="014167DE" w14:textId="77777777" w:rsidR="00AA0272" w:rsidRPr="00AA0272" w:rsidRDefault="00AA0272" w:rsidP="005D3FAF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  <w:r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014167DF" w14:textId="77777777" w:rsidR="00AA0272" w:rsidRPr="00AA0272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  <w:vertAlign w:val="superscript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∑</w:t>
            </w:r>
          </w:p>
        </w:tc>
      </w:tr>
      <w:tr w:rsidR="00AA0272" w:rsidRPr="005D3FAF" w14:paraId="014167EA" w14:textId="77777777" w:rsidTr="0006183D">
        <w:trPr>
          <w:jc w:val="center"/>
        </w:trPr>
        <w:tc>
          <w:tcPr>
            <w:tcW w:w="554" w:type="pct"/>
            <w:vAlign w:val="center"/>
          </w:tcPr>
          <w:p w14:paraId="014167E1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128</w:t>
            </w:r>
          </w:p>
        </w:tc>
        <w:tc>
          <w:tcPr>
            <w:tcW w:w="555" w:type="pct"/>
            <w:vAlign w:val="center"/>
          </w:tcPr>
          <w:p w14:paraId="014167E2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64</w:t>
            </w:r>
          </w:p>
        </w:tc>
        <w:tc>
          <w:tcPr>
            <w:tcW w:w="555" w:type="pct"/>
            <w:vAlign w:val="center"/>
          </w:tcPr>
          <w:p w14:paraId="014167E3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32</w:t>
            </w:r>
          </w:p>
        </w:tc>
        <w:tc>
          <w:tcPr>
            <w:tcW w:w="555" w:type="pct"/>
            <w:vAlign w:val="center"/>
          </w:tcPr>
          <w:p w14:paraId="014167E4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16</w:t>
            </w:r>
          </w:p>
        </w:tc>
        <w:tc>
          <w:tcPr>
            <w:tcW w:w="556" w:type="pct"/>
            <w:vAlign w:val="center"/>
          </w:tcPr>
          <w:p w14:paraId="014167E5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8</w:t>
            </w:r>
          </w:p>
        </w:tc>
        <w:tc>
          <w:tcPr>
            <w:tcW w:w="556" w:type="pct"/>
            <w:vAlign w:val="center"/>
          </w:tcPr>
          <w:p w14:paraId="014167E6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4</w:t>
            </w:r>
          </w:p>
        </w:tc>
        <w:tc>
          <w:tcPr>
            <w:tcW w:w="556" w:type="pct"/>
            <w:vAlign w:val="center"/>
          </w:tcPr>
          <w:p w14:paraId="014167E7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</w:t>
            </w:r>
          </w:p>
        </w:tc>
        <w:tc>
          <w:tcPr>
            <w:tcW w:w="556" w:type="pct"/>
            <w:tcBorders>
              <w:right w:val="single" w:sz="4" w:space="0" w:color="auto"/>
            </w:tcBorders>
            <w:vAlign w:val="center"/>
          </w:tcPr>
          <w:p w14:paraId="014167E8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014167E9" w14:textId="77777777" w:rsidR="00AA0272" w:rsidRPr="005D3FAF" w:rsidRDefault="00AA0272" w:rsidP="0007398C">
            <w:pPr>
              <w:jc w:val="center"/>
              <w:rPr>
                <w:rFonts w:ascii="Century Gothic" w:hAnsi="Century Gothic" w:cs="Arial"/>
                <w:b/>
                <w:bCs/>
                <w:sz w:val="24"/>
              </w:rPr>
            </w:pPr>
            <w:r>
              <w:rPr>
                <w:rFonts w:ascii="Century Gothic" w:hAnsi="Century Gothic" w:cs="Arial"/>
                <w:b/>
                <w:bCs/>
                <w:sz w:val="24"/>
              </w:rPr>
              <w:t>255</w:t>
            </w:r>
          </w:p>
        </w:tc>
      </w:tr>
    </w:tbl>
    <w:p w14:paraId="014167EB" w14:textId="77777777" w:rsidR="00D8290E" w:rsidRDefault="00D8290E" w:rsidP="00910803">
      <w:pPr>
        <w:pStyle w:val="Titre1"/>
        <w:rPr>
          <w:b w:val="0"/>
          <w:i w:val="0"/>
          <w:sz w:val="20"/>
        </w:rPr>
      </w:pPr>
      <w:r>
        <w:rPr>
          <w:b w:val="0"/>
          <w:i w:val="0"/>
          <w:sz w:val="20"/>
        </w:rPr>
        <w:t>La dernière colonne représente la valeur décimale maximum de : …………………………………</w:t>
      </w:r>
    </w:p>
    <w:p w14:paraId="014167EC" w14:textId="77777777" w:rsidR="00F728F9" w:rsidRPr="00F728F9" w:rsidRDefault="00F728F9" w:rsidP="00F728F9">
      <w:r>
        <w:t xml:space="preserve">Entourer en </w:t>
      </w:r>
      <w:r w:rsidRPr="0006183D">
        <w:rPr>
          <w:b/>
          <w:color w:val="FF0000"/>
        </w:rPr>
        <w:t>rouge</w:t>
      </w:r>
      <w:r>
        <w:t xml:space="preserve"> le bit de poids fort du tableau des puissances de 2.</w:t>
      </w:r>
    </w:p>
    <w:p w14:paraId="014167ED" w14:textId="77777777" w:rsidR="0002495D" w:rsidRPr="00D8290E" w:rsidRDefault="00910803" w:rsidP="00910803">
      <w:pPr>
        <w:pStyle w:val="Titre1"/>
        <w:rPr>
          <w:b w:val="0"/>
          <w:i w:val="0"/>
          <w:sz w:val="20"/>
        </w:rPr>
      </w:pPr>
      <w:r>
        <w:lastRenderedPageBreak/>
        <w:t>C</w:t>
      </w:r>
      <w:r w:rsidR="0002495D" w:rsidRPr="00F1290B">
        <w:tab/>
        <w:t>Calcul binaire</w:t>
      </w:r>
    </w:p>
    <w:p w14:paraId="014167EE" w14:textId="7F17EB71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 xml:space="preserve">Exercez </w:t>
      </w:r>
      <w:r w:rsidR="006674FF" w:rsidRPr="00F1290B">
        <w:rPr>
          <w:rFonts w:ascii="Century Gothic" w:hAnsi="Century Gothic" w:cs="Arial"/>
        </w:rPr>
        <w:t xml:space="preserve">les conversions </w:t>
      </w:r>
      <w:r w:rsidR="006674FF">
        <w:rPr>
          <w:rFonts w:ascii="Century Gothic" w:hAnsi="Century Gothic" w:cs="Arial"/>
        </w:rPr>
        <w:t xml:space="preserve">en </w:t>
      </w:r>
      <w:r w:rsidR="006674FF">
        <w:rPr>
          <w:rFonts w:ascii="Century Gothic" w:hAnsi="Century Gothic" w:cs="Arial"/>
          <w:b/>
        </w:rPr>
        <w:t>binaire</w:t>
      </w:r>
      <w:r w:rsidR="00910803">
        <w:rPr>
          <w:rFonts w:ascii="Century Gothic" w:hAnsi="Century Gothic" w:cs="Arial"/>
          <w:b/>
        </w:rPr>
        <w:t xml:space="preserve"> &lt;-&gt; décimal</w:t>
      </w:r>
      <w:r w:rsidRPr="00F1290B">
        <w:rPr>
          <w:rFonts w:ascii="Century Gothic" w:hAnsi="Century Gothic" w:cs="Arial"/>
        </w:rPr>
        <w:t xml:space="preserve"> avec les adresses suivantes :</w:t>
      </w:r>
    </w:p>
    <w:p w14:paraId="014167EF" w14:textId="77777777" w:rsidR="00D8290E" w:rsidRPr="00F1290B" w:rsidRDefault="00D8290E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9"/>
        <w:gridCol w:w="4629"/>
      </w:tblGrid>
      <w:tr w:rsidR="0002495D" w:rsidRPr="00F1290B" w14:paraId="014167F2" w14:textId="77777777" w:rsidTr="00CE324E">
        <w:trPr>
          <w:trHeight w:val="340"/>
          <w:tblHeader/>
        </w:trPr>
        <w:tc>
          <w:tcPr>
            <w:tcW w:w="2508" w:type="pct"/>
            <w:shd w:val="clear" w:color="auto" w:fill="FFFF99"/>
            <w:vAlign w:val="center"/>
          </w:tcPr>
          <w:p w14:paraId="014167F0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Valeur binaire</w:t>
            </w:r>
          </w:p>
        </w:tc>
        <w:tc>
          <w:tcPr>
            <w:tcW w:w="2492" w:type="pct"/>
            <w:shd w:val="clear" w:color="auto" w:fill="FFFF99"/>
            <w:vAlign w:val="center"/>
          </w:tcPr>
          <w:p w14:paraId="014167F1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Valeur décimale</w:t>
            </w:r>
          </w:p>
        </w:tc>
      </w:tr>
      <w:tr w:rsidR="0002495D" w:rsidRPr="00F1290B" w14:paraId="014167F5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7F3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492" w:type="pct"/>
            <w:vAlign w:val="center"/>
          </w:tcPr>
          <w:p w14:paraId="014167F4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10.225.40.30</w:t>
            </w:r>
          </w:p>
        </w:tc>
      </w:tr>
      <w:tr w:rsidR="0002495D" w:rsidRPr="00F1290B" w14:paraId="014167F8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7F6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11001111.10101010.00011111.11111100</w:t>
            </w:r>
          </w:p>
        </w:tc>
        <w:tc>
          <w:tcPr>
            <w:tcW w:w="2492" w:type="pct"/>
            <w:vAlign w:val="center"/>
          </w:tcPr>
          <w:p w14:paraId="014167F7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7FB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7F9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492" w:type="pct"/>
            <w:vAlign w:val="center"/>
          </w:tcPr>
          <w:p w14:paraId="014167FA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192.168.40.40</w:t>
            </w:r>
          </w:p>
        </w:tc>
      </w:tr>
      <w:tr w:rsidR="0002495D" w:rsidRPr="00F1290B" w14:paraId="014167FE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7FC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492" w:type="pct"/>
            <w:vAlign w:val="center"/>
          </w:tcPr>
          <w:p w14:paraId="014167FD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174.21.50.90</w:t>
            </w:r>
          </w:p>
        </w:tc>
      </w:tr>
      <w:tr w:rsidR="0002495D" w:rsidRPr="00F1290B" w14:paraId="01416801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7FF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01000111.00111111.111110000.1110000</w:t>
            </w:r>
          </w:p>
        </w:tc>
        <w:tc>
          <w:tcPr>
            <w:tcW w:w="2492" w:type="pct"/>
            <w:vAlign w:val="center"/>
          </w:tcPr>
          <w:p w14:paraId="01416800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04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802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11101110.00110011.01010111.10000000</w:t>
            </w:r>
          </w:p>
        </w:tc>
        <w:tc>
          <w:tcPr>
            <w:tcW w:w="2492" w:type="pct"/>
            <w:vAlign w:val="center"/>
          </w:tcPr>
          <w:p w14:paraId="01416803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07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805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11111110.00000001.00000111.11111100</w:t>
            </w:r>
          </w:p>
        </w:tc>
        <w:tc>
          <w:tcPr>
            <w:tcW w:w="2492" w:type="pct"/>
            <w:vAlign w:val="center"/>
          </w:tcPr>
          <w:p w14:paraId="01416806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0A" w14:textId="77777777" w:rsidTr="00CE324E">
        <w:trPr>
          <w:trHeight w:val="340"/>
        </w:trPr>
        <w:tc>
          <w:tcPr>
            <w:tcW w:w="2508" w:type="pct"/>
            <w:vAlign w:val="center"/>
          </w:tcPr>
          <w:p w14:paraId="01416808" w14:textId="77777777" w:rsidR="0002495D" w:rsidRPr="00F1290B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492" w:type="pct"/>
            <w:vAlign w:val="center"/>
          </w:tcPr>
          <w:p w14:paraId="01416809" w14:textId="77777777" w:rsidR="0002495D" w:rsidRPr="00CE324E" w:rsidRDefault="0002495D" w:rsidP="00910803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250.249.248.247</w:t>
            </w:r>
          </w:p>
        </w:tc>
      </w:tr>
    </w:tbl>
    <w:p w14:paraId="0141680B" w14:textId="77777777" w:rsidR="0002495D" w:rsidRPr="00F1290B" w:rsidRDefault="00D8290E" w:rsidP="00D8290E">
      <w:pPr>
        <w:pStyle w:val="Titre1"/>
      </w:pPr>
      <w:r>
        <w:t>D</w:t>
      </w:r>
      <w:r w:rsidR="0002495D" w:rsidRPr="00F1290B">
        <w:tab/>
        <w:t>Les classes d’adresses</w:t>
      </w:r>
    </w:p>
    <w:p w14:paraId="0141680C" w14:textId="77777777" w:rsidR="0002495D" w:rsidRDefault="0002495D" w:rsidP="00D8290E">
      <w:pPr>
        <w:tabs>
          <w:tab w:val="left" w:leader="dot" w:pos="10203"/>
        </w:tabs>
        <w:jc w:val="both"/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>Pour chacune des adresses suivantes (notée</w:t>
      </w:r>
      <w:r w:rsidR="007B39F4">
        <w:rPr>
          <w:rFonts w:ascii="Century Gothic" w:hAnsi="Century Gothic" w:cs="Arial"/>
        </w:rPr>
        <w:t>s</w:t>
      </w:r>
      <w:r w:rsidRPr="00F1290B">
        <w:rPr>
          <w:rFonts w:ascii="Century Gothic" w:hAnsi="Century Gothic" w:cs="Arial"/>
        </w:rPr>
        <w:t xml:space="preserve"> en b</w:t>
      </w:r>
      <w:r w:rsidR="00D8290E">
        <w:rPr>
          <w:rFonts w:ascii="Century Gothic" w:hAnsi="Century Gothic" w:cs="Arial"/>
        </w:rPr>
        <w:t xml:space="preserve">inaire ou en décimal), mentionner la </w:t>
      </w:r>
      <w:r w:rsidRPr="00F1290B">
        <w:rPr>
          <w:rFonts w:ascii="Century Gothic" w:hAnsi="Century Gothic" w:cs="Arial"/>
        </w:rPr>
        <w:t>classe</w:t>
      </w:r>
      <w:r w:rsidR="00D8290E">
        <w:rPr>
          <w:rFonts w:ascii="Century Gothic" w:hAnsi="Century Gothic" w:cs="Arial"/>
        </w:rPr>
        <w:t xml:space="preserve"> à laquelle elles appartiennent</w:t>
      </w:r>
      <w:r w:rsidRPr="00F1290B">
        <w:rPr>
          <w:rFonts w:ascii="Century Gothic" w:hAnsi="Century Gothic" w:cs="Arial"/>
        </w:rPr>
        <w:t> :</w:t>
      </w:r>
    </w:p>
    <w:p w14:paraId="0141680D" w14:textId="77777777" w:rsidR="00D8290E" w:rsidRPr="00F1290B" w:rsidRDefault="00D8290E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4"/>
        <w:gridCol w:w="2294"/>
      </w:tblGrid>
      <w:tr w:rsidR="0002495D" w:rsidRPr="00F1290B" w14:paraId="01416810" w14:textId="77777777" w:rsidTr="00CE324E">
        <w:trPr>
          <w:trHeight w:val="340"/>
        </w:trPr>
        <w:tc>
          <w:tcPr>
            <w:tcW w:w="3765" w:type="pct"/>
            <w:shd w:val="clear" w:color="auto" w:fill="FFFF99"/>
            <w:vAlign w:val="center"/>
          </w:tcPr>
          <w:p w14:paraId="0141680E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1235" w:type="pct"/>
            <w:shd w:val="clear" w:color="auto" w:fill="FFFF99"/>
            <w:vAlign w:val="center"/>
          </w:tcPr>
          <w:p w14:paraId="0141680F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Classe A, B, C, D, E ?</w:t>
            </w:r>
          </w:p>
        </w:tc>
      </w:tr>
      <w:tr w:rsidR="0002495D" w:rsidRPr="00F1290B" w14:paraId="01416813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11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19.20.30.40</w:t>
            </w:r>
          </w:p>
        </w:tc>
        <w:tc>
          <w:tcPr>
            <w:tcW w:w="1235" w:type="pct"/>
            <w:vAlign w:val="center"/>
          </w:tcPr>
          <w:p w14:paraId="01416812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16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14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01000111.00111111.11111000.01110000</w:t>
            </w:r>
          </w:p>
        </w:tc>
        <w:tc>
          <w:tcPr>
            <w:tcW w:w="1235" w:type="pct"/>
            <w:vAlign w:val="center"/>
          </w:tcPr>
          <w:p w14:paraId="01416815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19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17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166.150.20.10</w:t>
            </w:r>
          </w:p>
        </w:tc>
        <w:tc>
          <w:tcPr>
            <w:tcW w:w="1235" w:type="pct"/>
            <w:vAlign w:val="center"/>
          </w:tcPr>
          <w:p w14:paraId="01416818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1C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1A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10111000.11111000.10101010.00011111</w:t>
            </w:r>
          </w:p>
        </w:tc>
        <w:tc>
          <w:tcPr>
            <w:tcW w:w="1235" w:type="pct"/>
            <w:vAlign w:val="center"/>
          </w:tcPr>
          <w:p w14:paraId="0141681B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1F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1D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192.168.10.10</w:t>
            </w:r>
          </w:p>
        </w:tc>
        <w:tc>
          <w:tcPr>
            <w:tcW w:w="1235" w:type="pct"/>
            <w:vAlign w:val="center"/>
          </w:tcPr>
          <w:p w14:paraId="0141681E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22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20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11011100.11000000.00000001.00000001</w:t>
            </w:r>
          </w:p>
        </w:tc>
        <w:tc>
          <w:tcPr>
            <w:tcW w:w="1235" w:type="pct"/>
            <w:vAlign w:val="center"/>
          </w:tcPr>
          <w:p w14:paraId="01416821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25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23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230.220.191.43</w:t>
            </w:r>
          </w:p>
        </w:tc>
        <w:tc>
          <w:tcPr>
            <w:tcW w:w="1235" w:type="pct"/>
            <w:vAlign w:val="center"/>
          </w:tcPr>
          <w:p w14:paraId="01416824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28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26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11101111.01011111.00110000.00000011</w:t>
            </w:r>
          </w:p>
        </w:tc>
        <w:tc>
          <w:tcPr>
            <w:tcW w:w="1235" w:type="pct"/>
            <w:vAlign w:val="center"/>
          </w:tcPr>
          <w:p w14:paraId="01416827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2B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29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100.190.260.180</w:t>
            </w:r>
          </w:p>
        </w:tc>
        <w:tc>
          <w:tcPr>
            <w:tcW w:w="1235" w:type="pct"/>
            <w:vAlign w:val="center"/>
          </w:tcPr>
          <w:p w14:paraId="0141682A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2E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2C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5.200.100.25</w:t>
            </w:r>
          </w:p>
        </w:tc>
        <w:tc>
          <w:tcPr>
            <w:tcW w:w="1235" w:type="pct"/>
            <w:vAlign w:val="center"/>
          </w:tcPr>
          <w:p w14:paraId="0141682D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  <w:tr w:rsidR="0002495D" w:rsidRPr="00F1290B" w14:paraId="01416831" w14:textId="77777777" w:rsidTr="00CE324E">
        <w:trPr>
          <w:trHeight w:val="340"/>
        </w:trPr>
        <w:tc>
          <w:tcPr>
            <w:tcW w:w="3765" w:type="pct"/>
            <w:vAlign w:val="center"/>
          </w:tcPr>
          <w:p w14:paraId="0141682F" w14:textId="77777777" w:rsidR="0002495D" w:rsidRPr="00CE324E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192.0.0.254</w:t>
            </w:r>
          </w:p>
        </w:tc>
        <w:tc>
          <w:tcPr>
            <w:tcW w:w="1235" w:type="pct"/>
            <w:vAlign w:val="center"/>
          </w:tcPr>
          <w:p w14:paraId="01416830" w14:textId="77777777" w:rsidR="0002495D" w:rsidRPr="00F1290B" w:rsidRDefault="0002495D" w:rsidP="007B39F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</w:tr>
    </w:tbl>
    <w:p w14:paraId="01416832" w14:textId="77777777" w:rsidR="0002495D" w:rsidRPr="00F1290B" w:rsidRDefault="00A13A82" w:rsidP="00A13A82">
      <w:pPr>
        <w:pStyle w:val="Titre1"/>
      </w:pPr>
      <w:r>
        <w:t>E</w:t>
      </w:r>
      <w:r w:rsidR="0002495D" w:rsidRPr="00F1290B">
        <w:tab/>
        <w:t>Les adresses APIPA</w:t>
      </w:r>
    </w:p>
    <w:p w14:paraId="01416833" w14:textId="77777777" w:rsidR="0002495D" w:rsidRPr="00A13A82" w:rsidRDefault="0002495D" w:rsidP="00A13A82">
      <w:pPr>
        <w:pStyle w:val="Paragraphedeliste"/>
        <w:tabs>
          <w:tab w:val="left" w:leader="dot" w:pos="10203"/>
        </w:tabs>
        <w:rPr>
          <w:rFonts w:ascii="Century Gothic" w:hAnsi="Century Gothic" w:cs="Arial"/>
        </w:rPr>
      </w:pPr>
      <w:r w:rsidRPr="00A13A82">
        <w:rPr>
          <w:rFonts w:ascii="Century Gothic" w:hAnsi="Century Gothic" w:cs="Arial"/>
        </w:rPr>
        <w:t>Que signifie l’acronyme APIPA ?</w:t>
      </w:r>
    </w:p>
    <w:p w14:paraId="01416834" w14:textId="77777777" w:rsidR="00A13A82" w:rsidRPr="00A13A82" w:rsidRDefault="00A13A82" w:rsidP="00A13A82">
      <w:pPr>
        <w:pStyle w:val="Paragraphedeliste"/>
        <w:tabs>
          <w:tab w:val="left" w:leader="dot" w:pos="10203"/>
        </w:tabs>
        <w:rPr>
          <w:rFonts w:ascii="Century Gothic" w:hAnsi="Century Gothic" w:cs="Arial"/>
        </w:rPr>
      </w:pPr>
    </w:p>
    <w:p w14:paraId="01416835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ab/>
      </w:r>
    </w:p>
    <w:p w14:paraId="01416836" w14:textId="77777777" w:rsidR="00A13A82" w:rsidRPr="00F1290B" w:rsidRDefault="00A13A82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837" w14:textId="77777777" w:rsidR="00A13A82" w:rsidRDefault="007B39F4" w:rsidP="006F4D14">
      <w:pPr>
        <w:pStyle w:val="Paragraphedeliste"/>
        <w:tabs>
          <w:tab w:val="left" w:leader="dot" w:pos="10203"/>
        </w:tabs>
        <w:rPr>
          <w:rFonts w:ascii="Century Gothic" w:hAnsi="Century Gothic" w:cs="Arial"/>
        </w:rPr>
      </w:pPr>
      <w:r>
        <w:rPr>
          <w:rFonts w:ascii="Century Gothic" w:hAnsi="Century Gothic" w:cs="Arial"/>
        </w:rPr>
        <w:t>Donnez 2 exemples d’adresses</w:t>
      </w:r>
      <w:r w:rsidR="0002495D" w:rsidRPr="00A13A82">
        <w:rPr>
          <w:rFonts w:ascii="Century Gothic" w:hAnsi="Century Gothic" w:cs="Arial"/>
        </w:rPr>
        <w:t xml:space="preserve"> de type APIPA</w:t>
      </w:r>
    </w:p>
    <w:p w14:paraId="01416838" w14:textId="77777777" w:rsidR="006F4D14" w:rsidRPr="00A13A82" w:rsidRDefault="006F4D14" w:rsidP="006F4D14">
      <w:pPr>
        <w:pStyle w:val="Paragraphedeliste"/>
        <w:tabs>
          <w:tab w:val="left" w:leader="dot" w:pos="10203"/>
        </w:tabs>
        <w:rPr>
          <w:rFonts w:ascii="Century Gothic" w:hAnsi="Century Gothic" w:cs="Arial"/>
        </w:rPr>
      </w:pPr>
    </w:p>
    <w:p w14:paraId="01416839" w14:textId="77777777" w:rsidR="0002495D" w:rsidRPr="00F1290B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ab/>
      </w:r>
    </w:p>
    <w:p w14:paraId="0141683A" w14:textId="77777777" w:rsidR="0002495D" w:rsidRPr="00F1290B" w:rsidRDefault="00A13A82" w:rsidP="00A13A82">
      <w:pPr>
        <w:pStyle w:val="Titre1"/>
      </w:pPr>
      <w:r>
        <w:t>F</w:t>
      </w:r>
      <w:r w:rsidR="0002495D" w:rsidRPr="00F1290B">
        <w:tab/>
        <w:t>Les Masques par défaut</w:t>
      </w:r>
    </w:p>
    <w:p w14:paraId="0141683B" w14:textId="77777777" w:rsidR="000E4563" w:rsidRDefault="000E4563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83C" w14:textId="77777777" w:rsidR="000E4563" w:rsidRDefault="000E4563" w:rsidP="000E4563">
      <w:pPr>
        <w:tabs>
          <w:tab w:val="left" w:leader="dot" w:pos="10203"/>
        </w:tabs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 Chaque ……………… d’adresses est attribué un masque par défaut. Celui-ci détermine le nombre de ……………………………… utilisables, ainsi que le nombre de postes clients (hôtes) par sous-réseau qui pe</w:t>
      </w:r>
      <w:r w:rsidR="00FC62BA">
        <w:rPr>
          <w:rFonts w:ascii="Century Gothic" w:hAnsi="Century Gothic" w:cs="Arial"/>
        </w:rPr>
        <w:t>uvent obtenir une …………………………… dans</w:t>
      </w:r>
      <w:r>
        <w:rPr>
          <w:rFonts w:ascii="Century Gothic" w:hAnsi="Century Gothic" w:cs="Arial"/>
        </w:rPr>
        <w:t xml:space="preserve"> celui-ci.</w:t>
      </w:r>
    </w:p>
    <w:p w14:paraId="0141683D" w14:textId="77777777" w:rsidR="000E4563" w:rsidRDefault="000E4563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83E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lastRenderedPageBreak/>
        <w:t xml:space="preserve">Pour chacune des adresses suivantes, donnez son masque par </w:t>
      </w:r>
      <w:r w:rsidRPr="000E4563">
        <w:rPr>
          <w:rFonts w:ascii="Century Gothic" w:hAnsi="Century Gothic" w:cs="Arial"/>
          <w:u w:val="single"/>
        </w:rPr>
        <w:t>défaut</w:t>
      </w:r>
      <w:r w:rsidRPr="00F1290B">
        <w:rPr>
          <w:rFonts w:ascii="Century Gothic" w:hAnsi="Century Gothic" w:cs="Arial"/>
        </w:rPr>
        <w:t> :</w:t>
      </w:r>
    </w:p>
    <w:p w14:paraId="0141683F" w14:textId="77777777" w:rsidR="007755EA" w:rsidRPr="00F1290B" w:rsidRDefault="007755EA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4"/>
        <w:gridCol w:w="2272"/>
        <w:gridCol w:w="2272"/>
      </w:tblGrid>
      <w:tr w:rsidR="00BE1157" w:rsidRPr="00F1290B" w14:paraId="01416843" w14:textId="77777777" w:rsidTr="00BE1157">
        <w:trPr>
          <w:trHeight w:val="340"/>
          <w:tblHeader/>
        </w:trPr>
        <w:tc>
          <w:tcPr>
            <w:tcW w:w="2554" w:type="pct"/>
            <w:shd w:val="clear" w:color="auto" w:fill="FFFF99"/>
            <w:vAlign w:val="center"/>
          </w:tcPr>
          <w:p w14:paraId="01416840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1223" w:type="pct"/>
            <w:shd w:val="clear" w:color="auto" w:fill="FFFF99"/>
            <w:vAlign w:val="center"/>
          </w:tcPr>
          <w:p w14:paraId="01416841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Masque par défaut</w:t>
            </w:r>
          </w:p>
        </w:tc>
        <w:tc>
          <w:tcPr>
            <w:tcW w:w="1223" w:type="pct"/>
            <w:shd w:val="clear" w:color="auto" w:fill="FFFF99"/>
            <w:vAlign w:val="center"/>
          </w:tcPr>
          <w:p w14:paraId="01416842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Notation CIDR</w:t>
            </w:r>
          </w:p>
        </w:tc>
      </w:tr>
      <w:tr w:rsidR="00BE1157" w:rsidRPr="00F1290B" w14:paraId="01416847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44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10.224.38.55</w:t>
            </w:r>
          </w:p>
        </w:tc>
        <w:tc>
          <w:tcPr>
            <w:tcW w:w="1223" w:type="pct"/>
            <w:vAlign w:val="center"/>
          </w:tcPr>
          <w:p w14:paraId="01416845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46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4B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48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01000111.00111111.11111000.01110000</w:t>
            </w:r>
          </w:p>
        </w:tc>
        <w:tc>
          <w:tcPr>
            <w:tcW w:w="1223" w:type="pct"/>
            <w:vAlign w:val="center"/>
          </w:tcPr>
          <w:p w14:paraId="01416849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4A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4F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4C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157.150.20.10</w:t>
            </w:r>
          </w:p>
        </w:tc>
        <w:tc>
          <w:tcPr>
            <w:tcW w:w="1223" w:type="pct"/>
            <w:vAlign w:val="center"/>
          </w:tcPr>
          <w:p w14:paraId="0141684D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4E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53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50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10111000.11111000.10101010.00011111</w:t>
            </w:r>
          </w:p>
        </w:tc>
        <w:tc>
          <w:tcPr>
            <w:tcW w:w="1223" w:type="pct"/>
            <w:vAlign w:val="center"/>
          </w:tcPr>
          <w:p w14:paraId="01416851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52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57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54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198.168.10.10</w:t>
            </w:r>
          </w:p>
        </w:tc>
        <w:tc>
          <w:tcPr>
            <w:tcW w:w="1223" w:type="pct"/>
            <w:vAlign w:val="center"/>
          </w:tcPr>
          <w:p w14:paraId="01416855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56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5B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58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11011100.11000000.00000001.00000001</w:t>
            </w:r>
          </w:p>
        </w:tc>
        <w:tc>
          <w:tcPr>
            <w:tcW w:w="1223" w:type="pct"/>
            <w:vAlign w:val="center"/>
          </w:tcPr>
          <w:p w14:paraId="01416859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5A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5F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5C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233.220.191.43</w:t>
            </w:r>
          </w:p>
        </w:tc>
        <w:tc>
          <w:tcPr>
            <w:tcW w:w="1223" w:type="pct"/>
            <w:vAlign w:val="center"/>
          </w:tcPr>
          <w:p w14:paraId="0141685D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5E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63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60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11101111.01011111.00110000.00000011</w:t>
            </w:r>
          </w:p>
        </w:tc>
        <w:tc>
          <w:tcPr>
            <w:tcW w:w="1223" w:type="pct"/>
            <w:vAlign w:val="center"/>
          </w:tcPr>
          <w:p w14:paraId="01416861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62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BE1157" w:rsidRPr="00F1290B" w14:paraId="01416867" w14:textId="77777777" w:rsidTr="00BE1157">
        <w:trPr>
          <w:trHeight w:val="340"/>
        </w:trPr>
        <w:tc>
          <w:tcPr>
            <w:tcW w:w="2554" w:type="pct"/>
            <w:vAlign w:val="center"/>
          </w:tcPr>
          <w:p w14:paraId="01416864" w14:textId="77777777" w:rsidR="00BE1157" w:rsidRPr="00CE324E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100.110.160.180</w:t>
            </w:r>
          </w:p>
        </w:tc>
        <w:tc>
          <w:tcPr>
            <w:tcW w:w="1223" w:type="pct"/>
            <w:vAlign w:val="center"/>
          </w:tcPr>
          <w:p w14:paraId="01416865" w14:textId="77777777" w:rsidR="00BE1157" w:rsidRPr="00F1290B" w:rsidRDefault="00BE1157" w:rsidP="000E4563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</w:p>
        </w:tc>
        <w:tc>
          <w:tcPr>
            <w:tcW w:w="1223" w:type="pct"/>
            <w:vAlign w:val="center"/>
          </w:tcPr>
          <w:p w14:paraId="01416866" w14:textId="77777777" w:rsidR="00BE1157" w:rsidRPr="00F1290B" w:rsidRDefault="00BE1157" w:rsidP="00BE1157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</w:tbl>
    <w:p w14:paraId="01416868" w14:textId="77777777" w:rsidR="0002495D" w:rsidRPr="00F1290B" w:rsidRDefault="000E4563" w:rsidP="000E4563">
      <w:pPr>
        <w:pStyle w:val="Titre1"/>
      </w:pPr>
      <w:r>
        <w:t>G</w:t>
      </w:r>
      <w:r w:rsidR="0002495D" w:rsidRPr="00F1290B">
        <w:tab/>
        <w:t>Adresses remarquables et</w:t>
      </w:r>
      <w:r w:rsidR="001658FE">
        <w:t xml:space="preserve"> adresses</w:t>
      </w:r>
      <w:r w:rsidR="0002495D" w:rsidRPr="00F1290B">
        <w:t xml:space="preserve"> incorrectes</w:t>
      </w:r>
    </w:p>
    <w:p w14:paraId="01416869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>Parmi les adresses suivantes, si une adresse est incorrecte, entourez la partie erronée et fournissez une explication. Le masque est celui associé par défaut à la classe</w:t>
      </w:r>
      <w:r w:rsidR="000E4563">
        <w:rPr>
          <w:rFonts w:ascii="Century Gothic" w:hAnsi="Century Gothic" w:cs="Arial"/>
        </w:rPr>
        <w:t> !</w:t>
      </w:r>
    </w:p>
    <w:p w14:paraId="0141686A" w14:textId="77777777" w:rsidR="000E4563" w:rsidRPr="00F1290B" w:rsidRDefault="000E4563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3"/>
        <w:gridCol w:w="2159"/>
        <w:gridCol w:w="4696"/>
      </w:tblGrid>
      <w:tr w:rsidR="0002495D" w:rsidRPr="00654029" w14:paraId="0141686E" w14:textId="77777777" w:rsidTr="00EB5900">
        <w:trPr>
          <w:trHeight w:val="340"/>
        </w:trPr>
        <w:tc>
          <w:tcPr>
            <w:tcW w:w="1310" w:type="pct"/>
            <w:shd w:val="clear" w:color="auto" w:fill="FFFF99"/>
            <w:vAlign w:val="center"/>
          </w:tcPr>
          <w:p w14:paraId="0141686B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  <w:r w:rsidRPr="00654029">
              <w:rPr>
                <w:rFonts w:ascii="Century Gothic" w:hAnsi="Century Gothic" w:cs="Arial"/>
              </w:rPr>
              <w:t>Adresse</w:t>
            </w:r>
          </w:p>
        </w:tc>
        <w:tc>
          <w:tcPr>
            <w:tcW w:w="1162" w:type="pct"/>
            <w:shd w:val="clear" w:color="auto" w:fill="FFFF99"/>
            <w:vAlign w:val="center"/>
          </w:tcPr>
          <w:p w14:paraId="0141686C" w14:textId="77777777" w:rsidR="0002495D" w:rsidRPr="00654029" w:rsidRDefault="0002495D" w:rsidP="000B62B6">
            <w:pPr>
              <w:jc w:val="center"/>
              <w:rPr>
                <w:rFonts w:ascii="Century Gothic" w:hAnsi="Century Gothic" w:cs="Arial"/>
              </w:rPr>
            </w:pPr>
            <w:r w:rsidRPr="00654029">
              <w:rPr>
                <w:rFonts w:ascii="Century Gothic" w:hAnsi="Century Gothic" w:cs="Arial"/>
              </w:rPr>
              <w:t>Valide ?</w:t>
            </w:r>
            <w:r w:rsidR="000B62B6">
              <w:rPr>
                <w:rFonts w:ascii="Century Gothic" w:hAnsi="Century Gothic" w:cs="Arial"/>
              </w:rPr>
              <w:t xml:space="preserve"> </w:t>
            </w:r>
            <w:r w:rsidR="0006183D" w:rsidRPr="000B62B6">
              <w:rPr>
                <w:rFonts w:ascii="Century Gothic" w:hAnsi="Century Gothic" w:cs="Arial"/>
              </w:rPr>
              <w:t>Oui/Non</w:t>
            </w:r>
          </w:p>
        </w:tc>
        <w:tc>
          <w:tcPr>
            <w:tcW w:w="2528" w:type="pct"/>
            <w:shd w:val="clear" w:color="auto" w:fill="FFFF99"/>
            <w:vAlign w:val="center"/>
          </w:tcPr>
          <w:p w14:paraId="0141686D" w14:textId="77777777" w:rsidR="0002495D" w:rsidRPr="00654029" w:rsidRDefault="0006183D" w:rsidP="0006183D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Pour quelle(s) r</w:t>
            </w:r>
            <w:r w:rsidR="0002495D" w:rsidRPr="00654029">
              <w:rPr>
                <w:rFonts w:ascii="Century Gothic" w:hAnsi="Century Gothic" w:cs="Arial"/>
              </w:rPr>
              <w:t>aison</w:t>
            </w:r>
            <w:r>
              <w:rPr>
                <w:rFonts w:ascii="Century Gothic" w:hAnsi="Century Gothic" w:cs="Arial"/>
              </w:rPr>
              <w:t>(s)</w:t>
            </w:r>
            <w:r w:rsidR="0002495D" w:rsidRPr="00654029">
              <w:rPr>
                <w:rFonts w:ascii="Century Gothic" w:hAnsi="Century Gothic" w:cs="Arial"/>
              </w:rPr>
              <w:t xml:space="preserve"> …</w:t>
            </w:r>
            <w:r>
              <w:rPr>
                <w:rFonts w:ascii="Century Gothic" w:hAnsi="Century Gothic" w:cs="Arial"/>
              </w:rPr>
              <w:t> ?</w:t>
            </w:r>
          </w:p>
        </w:tc>
      </w:tr>
      <w:tr w:rsidR="0002495D" w:rsidRPr="00F1290B" w14:paraId="01416872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6F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245.12.33.102</w:t>
            </w:r>
          </w:p>
        </w:tc>
        <w:tc>
          <w:tcPr>
            <w:tcW w:w="1162" w:type="pct"/>
            <w:vAlign w:val="center"/>
          </w:tcPr>
          <w:p w14:paraId="01416870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71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76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73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123.123.123.123</w:t>
            </w:r>
          </w:p>
        </w:tc>
        <w:tc>
          <w:tcPr>
            <w:tcW w:w="1162" w:type="pct"/>
            <w:vAlign w:val="center"/>
          </w:tcPr>
          <w:p w14:paraId="01416874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75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7A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77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199.23.107.255</w:t>
            </w:r>
          </w:p>
        </w:tc>
        <w:tc>
          <w:tcPr>
            <w:tcW w:w="1162" w:type="pct"/>
            <w:vAlign w:val="center"/>
          </w:tcPr>
          <w:p w14:paraId="01416878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79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7E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7B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199.23.107.0</w:t>
            </w:r>
          </w:p>
        </w:tc>
        <w:tc>
          <w:tcPr>
            <w:tcW w:w="1162" w:type="pct"/>
            <w:vAlign w:val="center"/>
          </w:tcPr>
          <w:p w14:paraId="0141687C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7D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0B62B6" w14:paraId="01416882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7F" w14:textId="77777777" w:rsidR="0002495D" w:rsidRPr="00CE324E" w:rsidRDefault="0002495D" w:rsidP="000E4563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156.266.12.103</w:t>
            </w:r>
          </w:p>
        </w:tc>
        <w:tc>
          <w:tcPr>
            <w:tcW w:w="1162" w:type="pct"/>
            <w:vAlign w:val="center"/>
          </w:tcPr>
          <w:p w14:paraId="01416880" w14:textId="77777777" w:rsidR="0002495D" w:rsidRPr="000B62B6" w:rsidRDefault="0002495D" w:rsidP="000B62B6">
            <w:pPr>
              <w:jc w:val="center"/>
              <w:rPr>
                <w:rFonts w:ascii="Century Gothic" w:hAnsi="Century Gothic" w:cs="Arial"/>
                <w:spacing w:val="20"/>
              </w:rPr>
            </w:pPr>
          </w:p>
        </w:tc>
        <w:tc>
          <w:tcPr>
            <w:tcW w:w="2528" w:type="pct"/>
            <w:vAlign w:val="center"/>
          </w:tcPr>
          <w:p w14:paraId="01416881" w14:textId="77777777" w:rsidR="0002495D" w:rsidRPr="000B62B6" w:rsidRDefault="0002495D" w:rsidP="000B62B6">
            <w:pPr>
              <w:jc w:val="center"/>
              <w:rPr>
                <w:rFonts w:ascii="Century Gothic" w:hAnsi="Century Gothic" w:cs="Arial"/>
                <w:spacing w:val="20"/>
              </w:rPr>
            </w:pPr>
          </w:p>
        </w:tc>
      </w:tr>
      <w:tr w:rsidR="0002495D" w:rsidRPr="00F1290B" w14:paraId="01416886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83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99.0.0.12</w:t>
            </w:r>
          </w:p>
        </w:tc>
        <w:tc>
          <w:tcPr>
            <w:tcW w:w="1162" w:type="pct"/>
            <w:vAlign w:val="center"/>
          </w:tcPr>
          <w:p w14:paraId="01416884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85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8A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87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153.0.0.0</w:t>
            </w:r>
          </w:p>
        </w:tc>
        <w:tc>
          <w:tcPr>
            <w:tcW w:w="1162" w:type="pct"/>
            <w:vAlign w:val="center"/>
          </w:tcPr>
          <w:p w14:paraId="01416888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89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8E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8B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153.0.0.255</w:t>
            </w:r>
          </w:p>
        </w:tc>
        <w:tc>
          <w:tcPr>
            <w:tcW w:w="1162" w:type="pct"/>
            <w:vAlign w:val="center"/>
          </w:tcPr>
          <w:p w14:paraId="0141688C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8D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92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8F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12.255.255.255</w:t>
            </w:r>
          </w:p>
        </w:tc>
        <w:tc>
          <w:tcPr>
            <w:tcW w:w="1162" w:type="pct"/>
            <w:vAlign w:val="center"/>
          </w:tcPr>
          <w:p w14:paraId="01416890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91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896" w14:textId="77777777" w:rsidTr="00EB5900">
        <w:trPr>
          <w:trHeight w:val="340"/>
        </w:trPr>
        <w:tc>
          <w:tcPr>
            <w:tcW w:w="1310" w:type="pct"/>
            <w:vAlign w:val="center"/>
          </w:tcPr>
          <w:p w14:paraId="01416893" w14:textId="77777777" w:rsidR="0002495D" w:rsidRPr="00CE324E" w:rsidRDefault="0002495D" w:rsidP="00654029">
            <w:pPr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191.105.0.0</w:t>
            </w:r>
          </w:p>
        </w:tc>
        <w:tc>
          <w:tcPr>
            <w:tcW w:w="1162" w:type="pct"/>
            <w:vAlign w:val="center"/>
          </w:tcPr>
          <w:p w14:paraId="01416894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528" w:type="pct"/>
            <w:vAlign w:val="center"/>
          </w:tcPr>
          <w:p w14:paraId="01416895" w14:textId="77777777" w:rsidR="0002495D" w:rsidRPr="00654029" w:rsidRDefault="0002495D" w:rsidP="00654029">
            <w:pPr>
              <w:jc w:val="center"/>
              <w:rPr>
                <w:rFonts w:ascii="Century Gothic" w:hAnsi="Century Gothic" w:cs="Arial"/>
              </w:rPr>
            </w:pPr>
          </w:p>
        </w:tc>
      </w:tr>
    </w:tbl>
    <w:p w14:paraId="01416897" w14:textId="77777777" w:rsidR="0002495D" w:rsidRPr="00F1290B" w:rsidRDefault="00EB5900" w:rsidP="001658FE">
      <w:pPr>
        <w:pStyle w:val="Titre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6969" wp14:editId="0141696A">
            <wp:simplePos x="0" y="0"/>
            <wp:positionH relativeFrom="column">
              <wp:posOffset>4415155</wp:posOffset>
            </wp:positionH>
            <wp:positionV relativeFrom="paragraph">
              <wp:posOffset>71120</wp:posOffset>
            </wp:positionV>
            <wp:extent cx="1452245" cy="521970"/>
            <wp:effectExtent l="0" t="0" r="0" b="0"/>
            <wp:wrapTight wrapText="bothSides">
              <wp:wrapPolygon edited="0">
                <wp:start x="1133" y="0"/>
                <wp:lineTo x="0" y="1577"/>
                <wp:lineTo x="0" y="18131"/>
                <wp:lineTo x="283" y="19708"/>
                <wp:lineTo x="1133" y="20496"/>
                <wp:lineTo x="21251" y="20496"/>
                <wp:lineTo x="21251" y="0"/>
                <wp:lineTo x="1133" y="0"/>
              </wp:wrapPolygon>
            </wp:wrapTight>
            <wp:docPr id="1" name="Image 1" descr="http://arsene.perez-mas.pagesperso-orange.fr/reseaux/reseau/adr_ip/adr_ip_5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sene.perez-mas.pagesperso-orange.fr/reseaux/reseau/adr_ip/adr_ip_500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8FE">
        <w:t>H</w:t>
      </w:r>
      <w:r w:rsidR="0002495D" w:rsidRPr="00F1290B">
        <w:tab/>
        <w:t>Les réseaux et les hôtes</w:t>
      </w:r>
    </w:p>
    <w:p w14:paraId="01416898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 xml:space="preserve">Pour chacune des adresses suivantes, </w:t>
      </w:r>
      <w:r w:rsidRPr="00CE324E">
        <w:rPr>
          <w:rFonts w:ascii="Century Gothic" w:hAnsi="Century Gothic" w:cs="Arial"/>
          <w:u w:val="single"/>
        </w:rPr>
        <w:t>soulignez</w:t>
      </w:r>
      <w:r w:rsidRPr="00F1290B">
        <w:rPr>
          <w:rFonts w:ascii="Century Gothic" w:hAnsi="Century Gothic" w:cs="Arial"/>
        </w:rPr>
        <w:t xml:space="preserve"> la partie demandée :</w:t>
      </w:r>
      <w:r w:rsidR="00EB5900" w:rsidRPr="00EB5900">
        <w:rPr>
          <w:noProof/>
        </w:rPr>
        <w:t xml:space="preserve"> </w:t>
      </w:r>
    </w:p>
    <w:p w14:paraId="01416899" w14:textId="77777777" w:rsidR="00ED5DC8" w:rsidRPr="00F1290B" w:rsidRDefault="00ED5DC8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5"/>
        <w:gridCol w:w="5313"/>
      </w:tblGrid>
      <w:tr w:rsidR="0002495D" w:rsidRPr="00F1290B" w14:paraId="0141689C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9A" w14:textId="77777777" w:rsidR="0002495D" w:rsidRPr="00F1290B" w:rsidRDefault="00EB5900" w:rsidP="0006183D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1- </w:t>
            </w:r>
            <w:r w:rsidR="0002495D" w:rsidRPr="00F1290B">
              <w:rPr>
                <w:rFonts w:ascii="Century Gothic" w:hAnsi="Century Gothic" w:cs="Arial"/>
              </w:rPr>
              <w:t>Partie RESEAU</w:t>
            </w:r>
            <w:r>
              <w:rPr>
                <w:rFonts w:ascii="Century Gothic" w:hAnsi="Century Gothic" w:cs="Arial"/>
              </w:rPr>
              <w:t xml:space="preserve"> (Net ID)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9B" w14:textId="77777777" w:rsidR="0002495D" w:rsidRPr="00EB5900" w:rsidRDefault="0002495D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1.102.45.177</w:t>
            </w:r>
          </w:p>
        </w:tc>
      </w:tr>
      <w:tr w:rsidR="0002495D" w:rsidRPr="00F1290B" w14:paraId="0141689F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9D" w14:textId="77777777" w:rsidR="0002495D" w:rsidRPr="00F1290B" w:rsidRDefault="00EB5900" w:rsidP="0006183D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2- </w:t>
            </w:r>
            <w:r w:rsidR="0002495D" w:rsidRPr="00F1290B">
              <w:rPr>
                <w:rFonts w:ascii="Century Gothic" w:hAnsi="Century Gothic" w:cs="Arial"/>
              </w:rPr>
              <w:t>Partie HOTE</w:t>
            </w:r>
            <w:r>
              <w:rPr>
                <w:rFonts w:ascii="Century Gothic" w:hAnsi="Century Gothic" w:cs="Arial"/>
              </w:rPr>
              <w:t xml:space="preserve"> (Host ID)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9E" w14:textId="77777777" w:rsidR="0002495D" w:rsidRPr="00EB5900" w:rsidRDefault="0002495D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196.22.177.13</w:t>
            </w:r>
          </w:p>
        </w:tc>
      </w:tr>
      <w:tr w:rsidR="0002495D" w:rsidRPr="00F1290B" w14:paraId="014168A2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A0" w14:textId="77777777" w:rsidR="0002495D" w:rsidRPr="00F1290B" w:rsidRDefault="00EB5900" w:rsidP="0006183D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A1" w14:textId="77777777" w:rsidR="0002495D" w:rsidRPr="00EB5900" w:rsidRDefault="0002495D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133.156.55.102</w:t>
            </w:r>
          </w:p>
        </w:tc>
      </w:tr>
      <w:tr w:rsidR="0002495D" w:rsidRPr="00F1290B" w14:paraId="014168A5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A3" w14:textId="77777777" w:rsidR="0002495D" w:rsidRPr="00F1290B" w:rsidRDefault="00EB5900" w:rsidP="0006183D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A4" w14:textId="77777777" w:rsidR="0002495D" w:rsidRPr="00EB5900" w:rsidRDefault="0002495D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221.252.77.10</w:t>
            </w:r>
          </w:p>
        </w:tc>
      </w:tr>
      <w:tr w:rsidR="00EB5900" w:rsidRPr="00F1290B" w14:paraId="014168A8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A6" w14:textId="77777777" w:rsidR="00EB5900" w:rsidRPr="00F1290B" w:rsidRDefault="00EB5900" w:rsidP="00670042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A7" w14:textId="77777777" w:rsidR="00EB5900" w:rsidRPr="00EB5900" w:rsidRDefault="00EB5900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123.12.45.77</w:t>
            </w:r>
          </w:p>
        </w:tc>
      </w:tr>
      <w:tr w:rsidR="00EB5900" w:rsidRPr="00F1290B" w14:paraId="014168AB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A9" w14:textId="77777777" w:rsidR="00EB5900" w:rsidRPr="00F1290B" w:rsidRDefault="00EB5900" w:rsidP="00670042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AA" w14:textId="77777777" w:rsidR="00EB5900" w:rsidRPr="00EB5900" w:rsidRDefault="00EB5900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126.252.77.103</w:t>
            </w:r>
          </w:p>
        </w:tc>
      </w:tr>
      <w:tr w:rsidR="00EB5900" w:rsidRPr="00F1290B" w14:paraId="014168AE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AC" w14:textId="77777777" w:rsidR="00EB5900" w:rsidRPr="00F1290B" w:rsidRDefault="00EB5900" w:rsidP="00670042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AD" w14:textId="77777777" w:rsidR="00EB5900" w:rsidRPr="00EB5900" w:rsidRDefault="00EB5900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13.1.255.102</w:t>
            </w:r>
          </w:p>
        </w:tc>
      </w:tr>
      <w:tr w:rsidR="00EB5900" w:rsidRPr="00F1290B" w14:paraId="014168B1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AF" w14:textId="77777777" w:rsidR="00EB5900" w:rsidRPr="00F1290B" w:rsidRDefault="00EB5900" w:rsidP="00670042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B0" w14:textId="77777777" w:rsidR="00EB5900" w:rsidRPr="00EB5900" w:rsidRDefault="00EB5900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171.242.177.109</w:t>
            </w:r>
          </w:p>
        </w:tc>
      </w:tr>
      <w:tr w:rsidR="00EB5900" w:rsidRPr="00F1290B" w14:paraId="014168B4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B2" w14:textId="77777777" w:rsidR="00EB5900" w:rsidRPr="00F1290B" w:rsidRDefault="00EB5900" w:rsidP="00670042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B3" w14:textId="77777777" w:rsidR="00EB5900" w:rsidRPr="00EB5900" w:rsidRDefault="00EB5900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193.156.155.192</w:t>
            </w:r>
          </w:p>
        </w:tc>
      </w:tr>
      <w:tr w:rsidR="00EB5900" w:rsidRPr="00F1290B" w14:paraId="014168B7" w14:textId="77777777" w:rsidTr="008D29F2">
        <w:trPr>
          <w:trHeight w:val="340"/>
        </w:trPr>
        <w:tc>
          <w:tcPr>
            <w:tcW w:w="2140" w:type="pct"/>
            <w:vAlign w:val="center"/>
          </w:tcPr>
          <w:p w14:paraId="014168B5" w14:textId="77777777" w:rsidR="00EB5900" w:rsidRPr="00F1290B" w:rsidRDefault="00EB5900" w:rsidP="00670042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</w:t>
            </w:r>
          </w:p>
        </w:tc>
        <w:tc>
          <w:tcPr>
            <w:tcW w:w="2860" w:type="pct"/>
            <w:tcBorders>
              <w:top w:val="nil"/>
              <w:bottom w:val="nil"/>
              <w:right w:val="nil"/>
            </w:tcBorders>
            <w:vAlign w:val="center"/>
          </w:tcPr>
          <w:p w14:paraId="014168B6" w14:textId="77777777" w:rsidR="00EB5900" w:rsidRPr="00EB5900" w:rsidRDefault="00EB5900" w:rsidP="00CE324E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60"/>
              </w:rPr>
            </w:pPr>
            <w:r w:rsidRPr="00EB5900">
              <w:rPr>
                <w:rFonts w:ascii="Century Gothic" w:hAnsi="Century Gothic" w:cs="Arial"/>
                <w:bCs/>
                <w:spacing w:val="60"/>
              </w:rPr>
              <w:t>77.77.45.77</w:t>
            </w:r>
          </w:p>
        </w:tc>
      </w:tr>
    </w:tbl>
    <w:p w14:paraId="014168B8" w14:textId="77777777" w:rsidR="0002495D" w:rsidRPr="00F1290B" w:rsidRDefault="00CE324E" w:rsidP="00CE324E">
      <w:pPr>
        <w:pStyle w:val="Titre1"/>
      </w:pPr>
      <w:r>
        <w:lastRenderedPageBreak/>
        <w:t>I</w:t>
      </w:r>
      <w:r w:rsidR="0002495D" w:rsidRPr="00F1290B">
        <w:tab/>
        <w:t>Les adresses de diffusion</w:t>
      </w:r>
    </w:p>
    <w:p w14:paraId="014168B9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  <w:r w:rsidRPr="00F1290B">
        <w:rPr>
          <w:rFonts w:ascii="Century Gothic" w:hAnsi="Century Gothic" w:cs="Arial"/>
        </w:rPr>
        <w:t>Pour chacune des adresses IP su</w:t>
      </w:r>
      <w:r w:rsidR="00CE324E">
        <w:rPr>
          <w:rFonts w:ascii="Century Gothic" w:hAnsi="Century Gothic" w:cs="Arial"/>
        </w:rPr>
        <w:t>ivantes, indiquez : a) l’adresse</w:t>
      </w:r>
      <w:r w:rsidRPr="00F1290B">
        <w:rPr>
          <w:rFonts w:ascii="Century Gothic" w:hAnsi="Century Gothic" w:cs="Arial"/>
        </w:rPr>
        <w:t xml:space="preserve"> du réseau, b) le nombre d’hôte</w:t>
      </w:r>
      <w:r w:rsidR="00CE324E">
        <w:rPr>
          <w:rFonts w:ascii="Century Gothic" w:hAnsi="Century Gothic" w:cs="Arial"/>
        </w:rPr>
        <w:t>s</w:t>
      </w:r>
      <w:r w:rsidRPr="00F1290B">
        <w:rPr>
          <w:rFonts w:ascii="Century Gothic" w:hAnsi="Century Gothic" w:cs="Arial"/>
        </w:rPr>
        <w:t xml:space="preserve"> par sous-réseau, c) l’adresse de diffusion pour ce sous-réseau :</w:t>
      </w:r>
    </w:p>
    <w:p w14:paraId="014168BA" w14:textId="77777777" w:rsidR="00CE324E" w:rsidRPr="00F1290B" w:rsidRDefault="00CE324E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1505"/>
        <w:gridCol w:w="1965"/>
        <w:gridCol w:w="1965"/>
        <w:gridCol w:w="1839"/>
      </w:tblGrid>
      <w:tr w:rsidR="00B75E6A" w:rsidRPr="00F1290B" w14:paraId="014168C0" w14:textId="77777777" w:rsidTr="00B75E6A">
        <w:trPr>
          <w:trHeight w:val="340"/>
        </w:trPr>
        <w:tc>
          <w:tcPr>
            <w:tcW w:w="1084" w:type="pct"/>
            <w:shd w:val="clear" w:color="auto" w:fill="FFFF99"/>
            <w:vAlign w:val="center"/>
          </w:tcPr>
          <w:p w14:paraId="014168BB" w14:textId="77777777" w:rsidR="00B75E6A" w:rsidRPr="00F1290B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810" w:type="pct"/>
            <w:shd w:val="clear" w:color="auto" w:fill="FFFF99"/>
            <w:vAlign w:val="center"/>
          </w:tcPr>
          <w:p w14:paraId="014168BC" w14:textId="77777777" w:rsidR="00B75E6A" w:rsidRPr="00F1290B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Réseau</w:t>
            </w:r>
          </w:p>
        </w:tc>
        <w:tc>
          <w:tcPr>
            <w:tcW w:w="1058" w:type="pct"/>
            <w:shd w:val="clear" w:color="auto" w:fill="FFFF99"/>
            <w:vAlign w:val="center"/>
          </w:tcPr>
          <w:p w14:paraId="014168BD" w14:textId="77777777" w:rsidR="00B75E6A" w:rsidRPr="00F1290B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7520CD">
              <w:rPr>
                <w:rFonts w:ascii="Century Gothic" w:hAnsi="Century Gothic" w:cs="Arial"/>
                <w:b/>
                <w:i/>
              </w:rPr>
              <w:t>(2</w:t>
            </w:r>
            <w:r w:rsidRPr="007520CD">
              <w:rPr>
                <w:rFonts w:ascii="Century Gothic" w:hAnsi="Century Gothic" w:cs="Arial"/>
                <w:b/>
                <w:i/>
                <w:vertAlign w:val="superscript"/>
              </w:rPr>
              <w:t>n</w:t>
            </w:r>
            <w:r w:rsidRPr="007520CD">
              <w:rPr>
                <w:rFonts w:ascii="Century Gothic" w:hAnsi="Century Gothic" w:cs="Arial"/>
                <w:b/>
                <w:i/>
              </w:rPr>
              <w:t>-2)</w:t>
            </w:r>
          </w:p>
        </w:tc>
        <w:tc>
          <w:tcPr>
            <w:tcW w:w="1058" w:type="pct"/>
            <w:shd w:val="clear" w:color="auto" w:fill="FFFF99"/>
            <w:vAlign w:val="center"/>
          </w:tcPr>
          <w:p w14:paraId="014168BE" w14:textId="77777777" w:rsidR="00B75E6A" w:rsidRPr="007520CD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N</w:t>
            </w:r>
            <w:r>
              <w:rPr>
                <w:rFonts w:ascii="Century Gothic" w:hAnsi="Century Gothic" w:cs="Arial"/>
                <w:i/>
              </w:rPr>
              <w:t>om</w:t>
            </w:r>
            <w:r w:rsidRPr="00F1290B">
              <w:rPr>
                <w:rFonts w:ascii="Century Gothic" w:hAnsi="Century Gothic" w:cs="Arial"/>
                <w:i/>
              </w:rPr>
              <w:t>bre d’hôte</w:t>
            </w:r>
            <w:r>
              <w:rPr>
                <w:rFonts w:ascii="Century Gothic" w:hAnsi="Century Gothic" w:cs="Arial"/>
                <w:i/>
              </w:rPr>
              <w:t>s</w:t>
            </w:r>
          </w:p>
        </w:tc>
        <w:tc>
          <w:tcPr>
            <w:tcW w:w="990" w:type="pct"/>
            <w:shd w:val="clear" w:color="auto" w:fill="FFFF99"/>
            <w:vAlign w:val="center"/>
          </w:tcPr>
          <w:p w14:paraId="014168BF" w14:textId="77777777" w:rsidR="00B75E6A" w:rsidRPr="00F1290B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 de diffusion</w:t>
            </w:r>
          </w:p>
        </w:tc>
      </w:tr>
      <w:tr w:rsidR="00B75E6A" w:rsidRPr="00F1290B" w14:paraId="014168C6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C1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164.2.34.35</w:t>
            </w:r>
          </w:p>
        </w:tc>
        <w:tc>
          <w:tcPr>
            <w:tcW w:w="810" w:type="pct"/>
            <w:vAlign w:val="center"/>
          </w:tcPr>
          <w:p w14:paraId="014168C2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C3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C4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C5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CC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C7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101.2.3.18</w:t>
            </w:r>
          </w:p>
        </w:tc>
        <w:tc>
          <w:tcPr>
            <w:tcW w:w="810" w:type="pct"/>
            <w:vAlign w:val="center"/>
          </w:tcPr>
          <w:p w14:paraId="014168C8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C9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CA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CB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D2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CD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210.222.5.121</w:t>
            </w:r>
          </w:p>
        </w:tc>
        <w:tc>
          <w:tcPr>
            <w:tcW w:w="810" w:type="pct"/>
            <w:vAlign w:val="center"/>
          </w:tcPr>
          <w:p w14:paraId="014168CE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CF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D0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D1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D8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D3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11.107.56.23</w:t>
            </w:r>
          </w:p>
        </w:tc>
        <w:tc>
          <w:tcPr>
            <w:tcW w:w="810" w:type="pct"/>
            <w:vAlign w:val="center"/>
          </w:tcPr>
          <w:p w14:paraId="014168D4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D5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D6" w14:textId="77777777" w:rsidR="00B75E6A" w:rsidRPr="007520CD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D7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DE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D9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152.91.10.150</w:t>
            </w:r>
          </w:p>
        </w:tc>
        <w:tc>
          <w:tcPr>
            <w:tcW w:w="810" w:type="pct"/>
            <w:vAlign w:val="center"/>
          </w:tcPr>
          <w:p w14:paraId="014168DA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DB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DC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DD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E4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DF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81.17.66.38</w:t>
            </w:r>
          </w:p>
        </w:tc>
        <w:tc>
          <w:tcPr>
            <w:tcW w:w="810" w:type="pct"/>
            <w:vAlign w:val="center"/>
          </w:tcPr>
          <w:p w14:paraId="014168E0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E1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E2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E3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EA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E5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98.54.56.23</w:t>
            </w:r>
          </w:p>
        </w:tc>
        <w:tc>
          <w:tcPr>
            <w:tcW w:w="810" w:type="pct"/>
            <w:vAlign w:val="center"/>
          </w:tcPr>
          <w:p w14:paraId="014168E6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E7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E8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E9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  <w:tr w:rsidR="00B75E6A" w:rsidRPr="00F1290B" w14:paraId="014168F0" w14:textId="77777777" w:rsidTr="00B75E6A">
        <w:trPr>
          <w:trHeight w:val="340"/>
        </w:trPr>
        <w:tc>
          <w:tcPr>
            <w:tcW w:w="1084" w:type="pct"/>
            <w:vAlign w:val="center"/>
          </w:tcPr>
          <w:p w14:paraId="014168EB" w14:textId="77777777" w:rsidR="00B75E6A" w:rsidRPr="00CE324E" w:rsidRDefault="00B75E6A" w:rsidP="00670042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spacing w:val="20"/>
              </w:rPr>
            </w:pPr>
            <w:r w:rsidRPr="00CE324E">
              <w:rPr>
                <w:rFonts w:ascii="Century Gothic" w:hAnsi="Century Gothic" w:cs="Arial"/>
                <w:spacing w:val="20"/>
              </w:rPr>
              <w:t>194.224.199.234</w:t>
            </w:r>
          </w:p>
        </w:tc>
        <w:tc>
          <w:tcPr>
            <w:tcW w:w="810" w:type="pct"/>
            <w:vAlign w:val="center"/>
          </w:tcPr>
          <w:p w14:paraId="014168EC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ED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1058" w:type="pct"/>
            <w:vAlign w:val="center"/>
          </w:tcPr>
          <w:p w14:paraId="014168EE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b/>
                <w:color w:val="FF0000"/>
                <w:szCs w:val="22"/>
              </w:rPr>
            </w:pPr>
          </w:p>
        </w:tc>
        <w:tc>
          <w:tcPr>
            <w:tcW w:w="990" w:type="pct"/>
            <w:vAlign w:val="center"/>
          </w:tcPr>
          <w:p w14:paraId="014168EF" w14:textId="77777777" w:rsidR="00B75E6A" w:rsidRPr="00F9679B" w:rsidRDefault="00B75E6A" w:rsidP="00670042">
            <w:pPr>
              <w:tabs>
                <w:tab w:val="left" w:leader="dot" w:pos="10203"/>
              </w:tabs>
              <w:jc w:val="center"/>
              <w:rPr>
                <w:rFonts w:cs="Arial"/>
                <w:szCs w:val="22"/>
              </w:rPr>
            </w:pPr>
          </w:p>
        </w:tc>
      </w:tr>
    </w:tbl>
    <w:p w14:paraId="014168F1" w14:textId="77777777" w:rsidR="0002495D" w:rsidRPr="00F1290B" w:rsidRDefault="00CE324E" w:rsidP="00CE324E">
      <w:pPr>
        <w:pStyle w:val="Titre1"/>
      </w:pPr>
      <w:proofErr w:type="spellStart"/>
      <w:r>
        <w:t>J</w:t>
      </w:r>
      <w:proofErr w:type="spellEnd"/>
      <w:r w:rsidR="0002495D" w:rsidRPr="00F1290B">
        <w:tab/>
      </w:r>
      <w:r>
        <w:t>Les sous-réseaux</w:t>
      </w:r>
    </w:p>
    <w:p w14:paraId="014168F2" w14:textId="77777777" w:rsidR="0002495D" w:rsidRDefault="00C32614" w:rsidP="0002495D">
      <w:pPr>
        <w:tabs>
          <w:tab w:val="left" w:leader="dot" w:pos="10203"/>
        </w:tabs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Calculer l’adresse de réseau </w:t>
      </w:r>
      <w:proofErr w:type="spellStart"/>
      <w:r w:rsidRPr="00C32614">
        <w:rPr>
          <w:rFonts w:ascii="Century Gothic" w:hAnsi="Century Gothic" w:cs="Arial"/>
          <w:b/>
        </w:rPr>
        <w:t>NetID</w:t>
      </w:r>
      <w:proofErr w:type="spellEnd"/>
      <w:r w:rsidR="0002495D" w:rsidRPr="00F1290B">
        <w:rPr>
          <w:rFonts w:ascii="Century Gothic" w:hAnsi="Century Gothic" w:cs="Arial"/>
        </w:rPr>
        <w:t xml:space="preserve"> pour chacune des adresses IP suivantes :</w:t>
      </w:r>
    </w:p>
    <w:p w14:paraId="014168F3" w14:textId="77777777" w:rsidR="00C32614" w:rsidRPr="00F1290B" w:rsidRDefault="00C32614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5"/>
        <w:gridCol w:w="1823"/>
        <w:gridCol w:w="1823"/>
        <w:gridCol w:w="1823"/>
        <w:gridCol w:w="1804"/>
      </w:tblGrid>
      <w:tr w:rsidR="0002495D" w:rsidRPr="00F1290B" w14:paraId="014168F9" w14:textId="77777777" w:rsidTr="00C32614">
        <w:trPr>
          <w:trHeight w:val="340"/>
        </w:trPr>
        <w:tc>
          <w:tcPr>
            <w:tcW w:w="2068" w:type="dxa"/>
            <w:shd w:val="clear" w:color="auto" w:fill="FFFF99"/>
            <w:vAlign w:val="center"/>
          </w:tcPr>
          <w:p w14:paraId="014168F4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8F5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192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8F6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168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8F7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230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8F8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21</w:t>
            </w:r>
          </w:p>
        </w:tc>
      </w:tr>
      <w:tr w:rsidR="0002495D" w:rsidRPr="00F1290B" w14:paraId="014168FF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8FA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t>Adresse binaire</w:t>
            </w:r>
          </w:p>
        </w:tc>
        <w:tc>
          <w:tcPr>
            <w:tcW w:w="2069" w:type="dxa"/>
            <w:vAlign w:val="center"/>
          </w:tcPr>
          <w:p w14:paraId="014168FB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8FC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8FD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8FE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05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00" w14:textId="77777777" w:rsidR="0002495D" w:rsidRPr="00F1290B" w:rsidRDefault="00C32614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Masque/</w:t>
            </w:r>
            <w:r w:rsidR="0002495D" w:rsidRPr="00F1290B">
              <w:rPr>
                <w:rFonts w:ascii="Century Gothic" w:hAnsi="Century Gothic" w:cs="Arial"/>
              </w:rPr>
              <w:t>défaut</w:t>
            </w:r>
          </w:p>
        </w:tc>
        <w:tc>
          <w:tcPr>
            <w:tcW w:w="2069" w:type="dxa"/>
            <w:vAlign w:val="center"/>
          </w:tcPr>
          <w:p w14:paraId="01416901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2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3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4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0B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06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t>ET logique</w:t>
            </w:r>
          </w:p>
        </w:tc>
        <w:tc>
          <w:tcPr>
            <w:tcW w:w="2069" w:type="dxa"/>
            <w:vAlign w:val="center"/>
          </w:tcPr>
          <w:p w14:paraId="01416907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8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9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A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11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0C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proofErr w:type="spellStart"/>
            <w:r w:rsidRPr="00F1290B">
              <w:rPr>
                <w:rFonts w:ascii="Century Gothic" w:hAnsi="Century Gothic" w:cs="Arial"/>
              </w:rPr>
              <w:t>NetID</w:t>
            </w:r>
            <w:proofErr w:type="spellEnd"/>
            <w:r w:rsidRPr="00F1290B">
              <w:rPr>
                <w:rFonts w:ascii="Century Gothic" w:hAnsi="Century Gothic" w:cs="Arial"/>
              </w:rPr>
              <w:t xml:space="preserve"> trouvée</w:t>
            </w:r>
          </w:p>
        </w:tc>
        <w:tc>
          <w:tcPr>
            <w:tcW w:w="2069" w:type="dxa"/>
            <w:vAlign w:val="center"/>
          </w:tcPr>
          <w:p w14:paraId="0141690D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E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0F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10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</w:tbl>
    <w:p w14:paraId="01416912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913" w14:textId="77777777" w:rsidR="00C32614" w:rsidRPr="00F1290B" w:rsidRDefault="00C32614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1809"/>
        <w:gridCol w:w="1809"/>
        <w:gridCol w:w="1827"/>
        <w:gridCol w:w="1827"/>
      </w:tblGrid>
      <w:tr w:rsidR="0002495D" w:rsidRPr="00C32614" w14:paraId="01416919" w14:textId="77777777" w:rsidTr="00C32614">
        <w:trPr>
          <w:trHeight w:val="340"/>
        </w:trPr>
        <w:tc>
          <w:tcPr>
            <w:tcW w:w="2068" w:type="dxa"/>
            <w:shd w:val="clear" w:color="auto" w:fill="FFFF99"/>
            <w:vAlign w:val="center"/>
          </w:tcPr>
          <w:p w14:paraId="01416914" w14:textId="77777777" w:rsidR="0002495D" w:rsidRPr="00C32614" w:rsidRDefault="00C32614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Adresse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15" w14:textId="77777777" w:rsidR="0002495D" w:rsidRPr="00C32614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C32614">
              <w:rPr>
                <w:rFonts w:ascii="Century Gothic" w:hAnsi="Century Gothic" w:cs="Arial"/>
                <w:b/>
              </w:rPr>
              <w:t>15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16" w14:textId="77777777" w:rsidR="0002495D" w:rsidRPr="00C32614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C32614">
              <w:rPr>
                <w:rFonts w:ascii="Century Gothic" w:hAnsi="Century Gothic" w:cs="Arial"/>
                <w:b/>
              </w:rPr>
              <w:t>21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17" w14:textId="77777777" w:rsidR="0002495D" w:rsidRPr="00C32614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C32614">
              <w:rPr>
                <w:rFonts w:ascii="Century Gothic" w:hAnsi="Century Gothic" w:cs="Arial"/>
                <w:b/>
              </w:rPr>
              <w:t>240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18" w14:textId="77777777" w:rsidR="0002495D" w:rsidRPr="00C32614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C32614">
              <w:rPr>
                <w:rFonts w:ascii="Century Gothic" w:hAnsi="Century Gothic" w:cs="Arial"/>
                <w:b/>
              </w:rPr>
              <w:t>240</w:t>
            </w:r>
          </w:p>
        </w:tc>
      </w:tr>
      <w:tr w:rsidR="0002495D" w:rsidRPr="00F1290B" w14:paraId="0141691F" w14:textId="77777777" w:rsidTr="00C32614">
        <w:tc>
          <w:tcPr>
            <w:tcW w:w="2068" w:type="dxa"/>
            <w:vAlign w:val="center"/>
          </w:tcPr>
          <w:p w14:paraId="0141691A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t>Adresse binaire</w:t>
            </w:r>
          </w:p>
        </w:tc>
        <w:tc>
          <w:tcPr>
            <w:tcW w:w="2069" w:type="dxa"/>
            <w:vAlign w:val="center"/>
          </w:tcPr>
          <w:p w14:paraId="0141691B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1C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1D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1E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25" w14:textId="77777777" w:rsidTr="00C32614">
        <w:tc>
          <w:tcPr>
            <w:tcW w:w="2068" w:type="dxa"/>
            <w:vAlign w:val="center"/>
          </w:tcPr>
          <w:p w14:paraId="01416920" w14:textId="77777777" w:rsidR="0002495D" w:rsidRPr="00F1290B" w:rsidRDefault="00C32614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Masque/</w:t>
            </w:r>
            <w:r w:rsidR="0002495D" w:rsidRPr="00F1290B">
              <w:rPr>
                <w:rFonts w:ascii="Century Gothic" w:hAnsi="Century Gothic" w:cs="Arial"/>
              </w:rPr>
              <w:t>défaut</w:t>
            </w:r>
          </w:p>
        </w:tc>
        <w:tc>
          <w:tcPr>
            <w:tcW w:w="2069" w:type="dxa"/>
            <w:vAlign w:val="center"/>
          </w:tcPr>
          <w:p w14:paraId="01416921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2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3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4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2B" w14:textId="77777777" w:rsidTr="00C32614">
        <w:tc>
          <w:tcPr>
            <w:tcW w:w="2068" w:type="dxa"/>
            <w:vAlign w:val="center"/>
          </w:tcPr>
          <w:p w14:paraId="01416926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t>ET logique</w:t>
            </w:r>
          </w:p>
        </w:tc>
        <w:tc>
          <w:tcPr>
            <w:tcW w:w="2069" w:type="dxa"/>
            <w:vAlign w:val="center"/>
          </w:tcPr>
          <w:p w14:paraId="01416927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8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9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A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31" w14:textId="77777777" w:rsidTr="00C32614">
        <w:tc>
          <w:tcPr>
            <w:tcW w:w="2068" w:type="dxa"/>
            <w:vAlign w:val="center"/>
          </w:tcPr>
          <w:p w14:paraId="0141692C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proofErr w:type="spellStart"/>
            <w:r w:rsidRPr="00F1290B">
              <w:rPr>
                <w:rFonts w:ascii="Century Gothic" w:hAnsi="Century Gothic" w:cs="Arial"/>
              </w:rPr>
              <w:t>NetID</w:t>
            </w:r>
            <w:proofErr w:type="spellEnd"/>
            <w:r w:rsidRPr="00F1290B">
              <w:rPr>
                <w:rFonts w:ascii="Century Gothic" w:hAnsi="Century Gothic" w:cs="Arial"/>
              </w:rPr>
              <w:t xml:space="preserve"> trouvée</w:t>
            </w:r>
          </w:p>
        </w:tc>
        <w:tc>
          <w:tcPr>
            <w:tcW w:w="2069" w:type="dxa"/>
            <w:vAlign w:val="center"/>
          </w:tcPr>
          <w:p w14:paraId="0141692D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E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2F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30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</w:tbl>
    <w:p w14:paraId="01416932" w14:textId="77777777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933" w14:textId="77777777" w:rsidR="00C32614" w:rsidRPr="00F1290B" w:rsidRDefault="00C32614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6"/>
        <w:gridCol w:w="1818"/>
        <w:gridCol w:w="1818"/>
        <w:gridCol w:w="1818"/>
        <w:gridCol w:w="1818"/>
      </w:tblGrid>
      <w:tr w:rsidR="0002495D" w:rsidRPr="00F1290B" w14:paraId="01416939" w14:textId="77777777" w:rsidTr="00C32614">
        <w:trPr>
          <w:trHeight w:val="340"/>
        </w:trPr>
        <w:tc>
          <w:tcPr>
            <w:tcW w:w="2068" w:type="dxa"/>
            <w:shd w:val="clear" w:color="auto" w:fill="FFFF99"/>
            <w:vAlign w:val="center"/>
          </w:tcPr>
          <w:p w14:paraId="01416934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  <w:i/>
              </w:rPr>
            </w:pPr>
            <w:r w:rsidRPr="00F1290B">
              <w:rPr>
                <w:rFonts w:ascii="Century Gothic" w:hAnsi="Century Gothic" w:cs="Arial"/>
                <w:i/>
              </w:rPr>
              <w:t>Adresse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35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135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36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136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37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137</w:t>
            </w:r>
          </w:p>
        </w:tc>
        <w:tc>
          <w:tcPr>
            <w:tcW w:w="2069" w:type="dxa"/>
            <w:shd w:val="clear" w:color="auto" w:fill="FFFF99"/>
            <w:vAlign w:val="center"/>
          </w:tcPr>
          <w:p w14:paraId="01416938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  <w:b/>
              </w:rPr>
            </w:pPr>
            <w:r w:rsidRPr="00F1290B">
              <w:rPr>
                <w:rFonts w:ascii="Century Gothic" w:hAnsi="Century Gothic" w:cs="Arial"/>
                <w:b/>
              </w:rPr>
              <w:t>138</w:t>
            </w:r>
          </w:p>
        </w:tc>
      </w:tr>
      <w:tr w:rsidR="0002495D" w:rsidRPr="00F1290B" w14:paraId="0141693F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3A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t>Adresse binaire</w:t>
            </w:r>
          </w:p>
        </w:tc>
        <w:tc>
          <w:tcPr>
            <w:tcW w:w="2069" w:type="dxa"/>
            <w:vAlign w:val="center"/>
          </w:tcPr>
          <w:p w14:paraId="0141693B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3C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3D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3E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45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40" w14:textId="77777777" w:rsidR="0002495D" w:rsidRPr="00F1290B" w:rsidRDefault="00C32614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Masque/</w:t>
            </w:r>
            <w:r w:rsidR="0002495D" w:rsidRPr="00F1290B">
              <w:rPr>
                <w:rFonts w:ascii="Century Gothic" w:hAnsi="Century Gothic" w:cs="Arial"/>
              </w:rPr>
              <w:t>défaut</w:t>
            </w:r>
          </w:p>
        </w:tc>
        <w:tc>
          <w:tcPr>
            <w:tcW w:w="2069" w:type="dxa"/>
            <w:vAlign w:val="center"/>
          </w:tcPr>
          <w:p w14:paraId="01416941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2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3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4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4B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46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r w:rsidRPr="00F1290B">
              <w:rPr>
                <w:rFonts w:ascii="Century Gothic" w:hAnsi="Century Gothic" w:cs="Arial"/>
              </w:rPr>
              <w:t>ET logique</w:t>
            </w:r>
          </w:p>
        </w:tc>
        <w:tc>
          <w:tcPr>
            <w:tcW w:w="2069" w:type="dxa"/>
            <w:vAlign w:val="center"/>
          </w:tcPr>
          <w:p w14:paraId="01416947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8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9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A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  <w:tr w:rsidR="0002495D" w:rsidRPr="00F1290B" w14:paraId="01416951" w14:textId="77777777" w:rsidTr="00C32614">
        <w:trPr>
          <w:trHeight w:val="340"/>
        </w:trPr>
        <w:tc>
          <w:tcPr>
            <w:tcW w:w="2068" w:type="dxa"/>
            <w:vAlign w:val="center"/>
          </w:tcPr>
          <w:p w14:paraId="0141694C" w14:textId="77777777" w:rsidR="0002495D" w:rsidRPr="00F1290B" w:rsidRDefault="0002495D" w:rsidP="00C32614">
            <w:pPr>
              <w:tabs>
                <w:tab w:val="left" w:leader="dot" w:pos="10203"/>
              </w:tabs>
              <w:rPr>
                <w:rFonts w:ascii="Century Gothic" w:hAnsi="Century Gothic" w:cs="Arial"/>
              </w:rPr>
            </w:pPr>
            <w:proofErr w:type="spellStart"/>
            <w:r w:rsidRPr="00F1290B">
              <w:rPr>
                <w:rFonts w:ascii="Century Gothic" w:hAnsi="Century Gothic" w:cs="Arial"/>
              </w:rPr>
              <w:t>NetID</w:t>
            </w:r>
            <w:proofErr w:type="spellEnd"/>
            <w:r w:rsidRPr="00F1290B">
              <w:rPr>
                <w:rFonts w:ascii="Century Gothic" w:hAnsi="Century Gothic" w:cs="Arial"/>
              </w:rPr>
              <w:t xml:space="preserve"> trouvée</w:t>
            </w:r>
          </w:p>
        </w:tc>
        <w:tc>
          <w:tcPr>
            <w:tcW w:w="2069" w:type="dxa"/>
            <w:vAlign w:val="center"/>
          </w:tcPr>
          <w:p w14:paraId="0141694D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E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4F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2069" w:type="dxa"/>
            <w:vAlign w:val="center"/>
          </w:tcPr>
          <w:p w14:paraId="01416950" w14:textId="77777777" w:rsidR="0002495D" w:rsidRPr="00F1290B" w:rsidRDefault="0002495D" w:rsidP="00C32614">
            <w:pPr>
              <w:tabs>
                <w:tab w:val="left" w:leader="dot" w:pos="10203"/>
              </w:tabs>
              <w:jc w:val="center"/>
              <w:rPr>
                <w:rFonts w:ascii="Century Gothic" w:hAnsi="Century Gothic" w:cs="Arial"/>
              </w:rPr>
            </w:pPr>
          </w:p>
        </w:tc>
      </w:tr>
    </w:tbl>
    <w:p w14:paraId="01416952" w14:textId="77777777" w:rsidR="0002495D" w:rsidRPr="00F1290B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953" w14:textId="3B04FE76" w:rsidR="0002495D" w:rsidRDefault="0002495D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49A2CB69" w14:textId="5A189623" w:rsidR="006407E7" w:rsidRPr="006407E7" w:rsidRDefault="006407E7" w:rsidP="0002495D">
      <w:pPr>
        <w:tabs>
          <w:tab w:val="left" w:leader="dot" w:pos="10203"/>
        </w:tabs>
        <w:rPr>
          <w:rFonts w:asciiTheme="majorHAnsi" w:hAnsiTheme="majorHAnsi" w:cs="Arial"/>
          <w:i/>
          <w:iCs/>
          <w:sz w:val="14"/>
          <w:szCs w:val="14"/>
        </w:rPr>
      </w:pPr>
      <w:r w:rsidRPr="006407E7">
        <w:rPr>
          <w:rFonts w:asciiTheme="majorHAnsi" w:hAnsiTheme="majorHAnsi" w:cs="Segoe UI"/>
          <w:i/>
          <w:iCs/>
          <w:shd w:val="clear" w:color="auto" w:fill="FFFFFF"/>
        </w:rPr>
        <w:t>Ce quiz de niveau intermédiaire sur les calculs d’adresse IPv4 comporte deux questions devant trouver réponse en quinze minutes. A retenter à l’infini !</w:t>
      </w:r>
    </w:p>
    <w:p w14:paraId="273546CD" w14:textId="77777777" w:rsidR="006407E7" w:rsidRPr="00F1290B" w:rsidRDefault="006407E7" w:rsidP="0002495D">
      <w:pPr>
        <w:tabs>
          <w:tab w:val="left" w:leader="dot" w:pos="10203"/>
        </w:tabs>
        <w:rPr>
          <w:rFonts w:ascii="Century Gothic" w:hAnsi="Century Gothic" w:cs="Arial"/>
        </w:rPr>
      </w:pPr>
    </w:p>
    <w:p w14:paraId="01416954" w14:textId="5720B9F9" w:rsidR="006A4ACE" w:rsidRDefault="006407E7" w:rsidP="000C6B48">
      <w:pPr>
        <w:rPr>
          <w:rFonts w:ascii="Century Gothic" w:hAnsi="Century Gothic"/>
        </w:rPr>
      </w:pPr>
      <w:hyperlink r:id="rId22" w:anchor=".VUjBZZMWMXg" w:history="1">
        <w:r w:rsidRPr="009F333E">
          <w:rPr>
            <w:rStyle w:val="Lienhypertexte"/>
            <w:rFonts w:ascii="Century Gothic" w:hAnsi="Century Gothic"/>
          </w:rPr>
          <w:t>https://cisco.goffinet.org/ccna/quiz/#.VUjBZZMWMXg</w:t>
        </w:r>
      </w:hyperlink>
    </w:p>
    <w:p w14:paraId="22851940" w14:textId="77777777" w:rsidR="006407E7" w:rsidRPr="00F1290B" w:rsidRDefault="006407E7" w:rsidP="000C6B48">
      <w:pPr>
        <w:rPr>
          <w:rFonts w:ascii="Century Gothic" w:hAnsi="Century Gothic"/>
        </w:rPr>
      </w:pPr>
    </w:p>
    <w:sectPr w:rsidR="006407E7" w:rsidRPr="00F1290B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1E33B" w14:textId="77777777" w:rsidR="006C52C6" w:rsidRDefault="006C52C6">
      <w:r>
        <w:separator/>
      </w:r>
    </w:p>
  </w:endnote>
  <w:endnote w:type="continuationSeparator" w:id="0">
    <w:p w14:paraId="4B198D6B" w14:textId="77777777" w:rsidR="006C52C6" w:rsidRDefault="006C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TML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91"/>
      <w:gridCol w:w="147"/>
      <w:gridCol w:w="871"/>
      <w:gridCol w:w="290"/>
      <w:gridCol w:w="435"/>
      <w:gridCol w:w="4354"/>
    </w:tblGrid>
    <w:tr w:rsidR="000C6B48" w:rsidRPr="00200B6E" w14:paraId="01416978" w14:textId="77777777" w:rsidTr="00356E8E">
      <w:trPr>
        <w:jc w:val="center"/>
      </w:trPr>
      <w:tc>
        <w:tcPr>
          <w:tcW w:w="1797" w:type="pct"/>
          <w:gridSpan w:val="2"/>
          <w:vAlign w:val="center"/>
        </w:tcPr>
        <w:p w14:paraId="01416975" w14:textId="77777777" w:rsidR="000C6B48" w:rsidRPr="000F381C" w:rsidRDefault="000C6B48" w:rsidP="0002495D">
          <w:pPr>
            <w:pStyle w:val="-Pieddepage"/>
          </w:pPr>
          <w:r w:rsidRPr="000F381C">
            <w:t xml:space="preserve">Auteur : </w:t>
          </w:r>
          <w:r w:rsidR="0002495D">
            <w:t>AGX</w:t>
          </w:r>
        </w:p>
      </w:tc>
      <w:tc>
        <w:tcPr>
          <w:tcW w:w="859" w:type="pct"/>
          <w:gridSpan w:val="3"/>
          <w:vAlign w:val="center"/>
        </w:tcPr>
        <w:p w14:paraId="01416976" w14:textId="77777777" w:rsidR="000C6B48" w:rsidRPr="000F381C" w:rsidRDefault="000C6B48" w:rsidP="000C6B48">
          <w:pPr>
            <w:pStyle w:val="-Pieddepage"/>
            <w:jc w:val="center"/>
          </w:pPr>
        </w:p>
      </w:tc>
      <w:tc>
        <w:tcPr>
          <w:tcW w:w="2344" w:type="pct"/>
          <w:vAlign w:val="center"/>
        </w:tcPr>
        <w:p w14:paraId="01416977" w14:textId="779F94F9" w:rsidR="000C6B48" w:rsidRPr="000F381C" w:rsidRDefault="000C6B48" w:rsidP="000C6B48">
          <w:pPr>
            <w:pStyle w:val="-Pieddepage"/>
            <w:jc w:val="right"/>
          </w:pPr>
          <w:r>
            <w:t>Créé le</w:t>
          </w:r>
          <w:r w:rsidRPr="000F381C">
            <w:t xml:space="preserve">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6D56AD">
            <w:rPr>
              <w:noProof/>
            </w:rPr>
            <w:t>4 février 2015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0C6B48" w:rsidRPr="00200B6E" w14:paraId="0141697C" w14:textId="77777777" w:rsidTr="00F71FF8">
      <w:trPr>
        <w:jc w:val="center"/>
      </w:trPr>
      <w:tc>
        <w:tcPr>
          <w:tcW w:w="1718" w:type="pct"/>
          <w:vAlign w:val="center"/>
        </w:tcPr>
        <w:p w14:paraId="01416979" w14:textId="0D052B1E" w:rsidR="000C6B48" w:rsidRPr="000F381C" w:rsidRDefault="000C6B48" w:rsidP="002425DB">
          <w:pPr>
            <w:pStyle w:val="-Pieddepage"/>
          </w:pPr>
          <w:r>
            <w:t xml:space="preserve">Modifié par : </w:t>
          </w:r>
          <w:proofErr w:type="gramStart"/>
          <w:r w:rsidR="0002495D">
            <w:t>CSF</w:t>
          </w:r>
          <w:r w:rsidR="006D56AD">
            <w:t xml:space="preserve"> ,</w:t>
          </w:r>
          <w:proofErr w:type="gramEnd"/>
          <w:r w:rsidR="006D56AD">
            <w:t xml:space="preserve"> AGR</w:t>
          </w:r>
        </w:p>
      </w:tc>
      <w:tc>
        <w:tcPr>
          <w:tcW w:w="704" w:type="pct"/>
          <w:gridSpan w:val="3"/>
          <w:vAlign w:val="center"/>
        </w:tcPr>
        <w:p w14:paraId="0141697A" w14:textId="26E7BB8D" w:rsidR="000C6B48" w:rsidRPr="000F381C" w:rsidRDefault="000C6B48" w:rsidP="000C6B48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 w:rsidR="006674FF">
            <w:rPr>
              <w:rStyle w:val="Numrodepage"/>
              <w:noProof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 w:rsidR="006674FF">
            <w:rPr>
              <w:rStyle w:val="Numrodepage"/>
              <w:noProof/>
            </w:rPr>
            <w:t>4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0141697B" w14:textId="175CDF55" w:rsidR="000C6B48" w:rsidRPr="000F381C" w:rsidRDefault="000C6B48" w:rsidP="000C6B48">
          <w:pPr>
            <w:pStyle w:val="-Pieddepage"/>
            <w:jc w:val="right"/>
          </w:pPr>
          <w:r>
            <w:t>Imprimé</w:t>
          </w:r>
          <w:r w:rsidRPr="000F381C">
            <w:t> </w:t>
          </w:r>
          <w:r w:rsidR="00172EC4">
            <w:t xml:space="preserve">par </w:t>
          </w:r>
          <w:fldSimple w:instr=" USERNAME   \* MERGEFORMAT ">
            <w:r w:rsidR="006D56AD">
              <w:rPr>
                <w:noProof/>
              </w:rPr>
              <w:t>Alexis Gugler</w:t>
            </w:r>
          </w:fldSimple>
          <w:r w:rsidR="00356E8E">
            <w:t xml:space="preserve"> </w:t>
          </w:r>
          <w:r>
            <w:t>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6D56AD">
            <w:rPr>
              <w:noProof/>
            </w:rPr>
            <w:t>16 février 2021 16:02</w:t>
          </w:r>
          <w:r>
            <w:rPr>
              <w:noProof/>
            </w:rPr>
            <w:fldChar w:fldCharType="end"/>
          </w:r>
        </w:p>
      </w:tc>
    </w:tr>
    <w:tr w:rsidR="000C6B48" w:rsidRPr="006674FF" w14:paraId="0141697F" w14:textId="77777777" w:rsidTr="00356E8E">
      <w:trPr>
        <w:jc w:val="center"/>
      </w:trPr>
      <w:tc>
        <w:tcPr>
          <w:tcW w:w="2266" w:type="pct"/>
          <w:gridSpan w:val="3"/>
          <w:vAlign w:val="center"/>
        </w:tcPr>
        <w:p w14:paraId="0141697D" w14:textId="2A5BB37D" w:rsidR="000C6B48" w:rsidRPr="000F381C" w:rsidRDefault="000C6B48" w:rsidP="00F71FF8">
          <w:pPr>
            <w:pStyle w:val="-Pieddepage"/>
          </w:pPr>
          <w:r>
            <w:t>Version </w:t>
          </w:r>
          <w:fldSimple w:instr=" INFO  RevNum  \* MERGEFORMAT ">
            <w:r w:rsidR="006D56AD">
              <w:t>29</w:t>
            </w:r>
          </w:fldSimple>
          <w:r>
            <w:t xml:space="preserve"> du </w:t>
          </w:r>
          <w:r w:rsidR="00F71FF8">
            <w:fldChar w:fldCharType="begin"/>
          </w:r>
          <w:r w:rsidR="00F71FF8">
            <w:instrText xml:space="preserve"> SAVEDATE  \@ "d MMMM yyyy HH:mm"  \* MERGEFORMAT </w:instrText>
          </w:r>
          <w:r w:rsidR="00F71FF8">
            <w:fldChar w:fldCharType="separate"/>
          </w:r>
          <w:r w:rsidR="006D56AD">
            <w:rPr>
              <w:noProof/>
            </w:rPr>
            <w:t>11 décembre 2023 13:15</w:t>
          </w:r>
          <w:r w:rsidR="00F71FF8"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0141697E" w14:textId="3119A41E" w:rsidR="000C6B48" w:rsidRPr="00F1290B" w:rsidRDefault="005E794B" w:rsidP="000C6B48">
          <w:pPr>
            <w:pStyle w:val="-Pieddepage"/>
            <w:jc w:val="right"/>
            <w:rPr>
              <w:lang w:val="de-CH"/>
            </w:rPr>
          </w:pPr>
          <w:r>
            <w:fldChar w:fldCharType="begin"/>
          </w:r>
          <w:r w:rsidRPr="00F1290B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6D56AD">
            <w:rPr>
              <w:noProof/>
              <w:lang w:val="de-CH"/>
            </w:rPr>
            <w:t>E-129-Ex03_CalculIP.docx</w:t>
          </w:r>
          <w:r>
            <w:rPr>
              <w:noProof/>
            </w:rPr>
            <w:fldChar w:fldCharType="end"/>
          </w:r>
        </w:p>
      </w:tc>
    </w:tr>
  </w:tbl>
  <w:p w14:paraId="01416980" w14:textId="77777777" w:rsidR="0081067F" w:rsidRPr="00F1290B" w:rsidRDefault="0081067F" w:rsidP="00F1199B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97044" w14:textId="77777777" w:rsidR="006C52C6" w:rsidRDefault="006C52C6">
      <w:r>
        <w:separator/>
      </w:r>
    </w:p>
  </w:footnote>
  <w:footnote w:type="continuationSeparator" w:id="0">
    <w:p w14:paraId="58BA459E" w14:textId="77777777" w:rsidR="006C52C6" w:rsidRDefault="006C5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18"/>
      <w:gridCol w:w="1283"/>
      <w:gridCol w:w="3623"/>
      <w:gridCol w:w="3064"/>
    </w:tblGrid>
    <w:tr w:rsidR="000C6B48" w14:paraId="01416973" w14:textId="77777777" w:rsidTr="00F52AEC">
      <w:trPr>
        <w:trHeight w:val="536"/>
        <w:jc w:val="center"/>
      </w:trPr>
      <w:tc>
        <w:tcPr>
          <w:tcW w:w="1281" w:type="dxa"/>
          <w:vAlign w:val="center"/>
        </w:tcPr>
        <w:p w14:paraId="0141696F" w14:textId="77777777" w:rsidR="000C6B48" w:rsidRPr="0090797F" w:rsidRDefault="000C6B48" w:rsidP="000C6B48">
          <w:pPr>
            <w:pStyle w:val="En-tte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01416970" w14:textId="0637A12C" w:rsidR="000C6B48" w:rsidRDefault="000C6B48" w:rsidP="00F57EAF">
          <w:pPr>
            <w:pStyle w:val="En-tte"/>
            <w:tabs>
              <w:tab w:val="clear" w:pos="4536"/>
              <w:tab w:val="clear" w:pos="9072"/>
            </w:tabs>
            <w:jc w:val="center"/>
          </w:pPr>
          <w:r>
            <w:rPr>
              <w:noProof/>
            </w:rPr>
            <w:drawing>
              <wp:inline distT="0" distB="0" distL="0" distR="0" wp14:anchorId="01416981" wp14:editId="01416982">
                <wp:extent cx="266700" cy="238125"/>
                <wp:effectExtent l="0" t="0" r="0" b="952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6D56AD">
            <w:rPr>
              <w:sz w:val="28"/>
              <w:szCs w:val="28"/>
            </w:rPr>
            <w:t>129</w:t>
          </w:r>
        </w:p>
      </w:tc>
      <w:tc>
        <w:tcPr>
          <w:tcW w:w="3519" w:type="dxa"/>
          <w:vAlign w:val="center"/>
        </w:tcPr>
        <w:p w14:paraId="01416971" w14:textId="5FF8721C" w:rsidR="000C6B48" w:rsidRPr="00200B6E" w:rsidRDefault="006674FF" w:rsidP="000C6B48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  <w:r>
            <w:rPr>
              <w:b/>
              <w:sz w:val="28"/>
            </w:rPr>
            <w:t>Exercice 0</w:t>
          </w:r>
          <w:r w:rsidR="006D56AD">
            <w:rPr>
              <w:b/>
              <w:sz w:val="28"/>
            </w:rPr>
            <w:t>3</w:t>
          </w:r>
        </w:p>
      </w:tc>
      <w:tc>
        <w:tcPr>
          <w:tcW w:w="2976" w:type="dxa"/>
          <w:vAlign w:val="center"/>
        </w:tcPr>
        <w:p w14:paraId="01416972" w14:textId="77777777" w:rsidR="000C6B48" w:rsidRDefault="000C6B48" w:rsidP="000C6B48">
          <w:pPr>
            <w:pStyle w:val="En-tte"/>
            <w:tabs>
              <w:tab w:val="clear" w:pos="4536"/>
              <w:tab w:val="clear" w:pos="9072"/>
            </w:tabs>
            <w:jc w:val="right"/>
          </w:pPr>
          <w:r>
            <w:rPr>
              <w:noProof/>
            </w:rPr>
            <w:drawing>
              <wp:inline distT="0" distB="0" distL="0" distR="0" wp14:anchorId="01416983" wp14:editId="01416984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416974" w14:textId="77777777" w:rsidR="0081067F" w:rsidRDefault="008106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0491E6C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90446E"/>
    <w:multiLevelType w:val="hybridMultilevel"/>
    <w:tmpl w:val="761CA120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712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DF34D34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E22556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02169EA"/>
    <w:multiLevelType w:val="hybridMultilevel"/>
    <w:tmpl w:val="85B88B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D258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83900C3"/>
    <w:multiLevelType w:val="singleLevel"/>
    <w:tmpl w:val="4A2C0F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A6714C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C762270"/>
    <w:multiLevelType w:val="hybridMultilevel"/>
    <w:tmpl w:val="CC485F7E"/>
    <w:lvl w:ilvl="0" w:tplc="100C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3" w15:restartNumberingAfterBreak="0">
    <w:nsid w:val="1CE54405"/>
    <w:multiLevelType w:val="hybridMultilevel"/>
    <w:tmpl w:val="83BE73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91358"/>
    <w:multiLevelType w:val="hybridMultilevel"/>
    <w:tmpl w:val="F04072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15E3F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209772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4952C1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25CA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9AF257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45B34"/>
    <w:multiLevelType w:val="hybridMultilevel"/>
    <w:tmpl w:val="812C114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73C07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22A7CE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51E20E8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FB61AFC"/>
    <w:multiLevelType w:val="hybridMultilevel"/>
    <w:tmpl w:val="6DA024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C60E8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6A42E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52C139A"/>
    <w:multiLevelType w:val="hybridMultilevel"/>
    <w:tmpl w:val="763C4B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F596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0764044"/>
    <w:multiLevelType w:val="hybridMultilevel"/>
    <w:tmpl w:val="FB9AE180"/>
    <w:lvl w:ilvl="0" w:tplc="6BB687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81054"/>
    <w:multiLevelType w:val="hybridMultilevel"/>
    <w:tmpl w:val="2F0AF25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61E54"/>
    <w:multiLevelType w:val="multilevel"/>
    <w:tmpl w:val="66C8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518711">
    <w:abstractNumId w:val="2"/>
  </w:num>
  <w:num w:numId="2" w16cid:durableId="1309942490">
    <w:abstractNumId w:val="8"/>
  </w:num>
  <w:num w:numId="3" w16cid:durableId="101145524">
    <w:abstractNumId w:val="0"/>
  </w:num>
  <w:num w:numId="4" w16cid:durableId="1692493966">
    <w:abstractNumId w:val="7"/>
  </w:num>
  <w:num w:numId="5" w16cid:durableId="834882328">
    <w:abstractNumId w:val="14"/>
  </w:num>
  <w:num w:numId="6" w16cid:durableId="1173881000">
    <w:abstractNumId w:val="21"/>
  </w:num>
  <w:num w:numId="7" w16cid:durableId="902909906">
    <w:abstractNumId w:val="26"/>
  </w:num>
  <w:num w:numId="8" w16cid:durableId="1245913354">
    <w:abstractNumId w:val="13"/>
  </w:num>
  <w:num w:numId="9" w16cid:durableId="1010064262">
    <w:abstractNumId w:val="28"/>
  </w:num>
  <w:num w:numId="10" w16cid:durableId="2037658847">
    <w:abstractNumId w:val="30"/>
  </w:num>
  <w:num w:numId="11" w16cid:durableId="34356056">
    <w:abstractNumId w:val="18"/>
  </w:num>
  <w:num w:numId="12" w16cid:durableId="1283927113">
    <w:abstractNumId w:val="32"/>
  </w:num>
  <w:num w:numId="13" w16cid:durableId="823592378">
    <w:abstractNumId w:val="25"/>
  </w:num>
  <w:num w:numId="14" w16cid:durableId="132601415">
    <w:abstractNumId w:val="24"/>
  </w:num>
  <w:num w:numId="15" w16cid:durableId="1940678940">
    <w:abstractNumId w:val="29"/>
  </w:num>
  <w:num w:numId="16" w16cid:durableId="553935070">
    <w:abstractNumId w:val="31"/>
  </w:num>
  <w:num w:numId="17" w16cid:durableId="1940596743">
    <w:abstractNumId w:val="12"/>
  </w:num>
  <w:num w:numId="18" w16cid:durableId="1515614267">
    <w:abstractNumId w:val="6"/>
  </w:num>
  <w:num w:numId="19" w16cid:durableId="984703078">
    <w:abstractNumId w:val="17"/>
  </w:num>
  <w:num w:numId="20" w16cid:durableId="1944878391">
    <w:abstractNumId w:val="23"/>
  </w:num>
  <w:num w:numId="21" w16cid:durableId="2079790216">
    <w:abstractNumId w:val="27"/>
  </w:num>
  <w:num w:numId="22" w16cid:durableId="1416323221">
    <w:abstractNumId w:val="20"/>
  </w:num>
  <w:num w:numId="23" w16cid:durableId="1323579799">
    <w:abstractNumId w:val="1"/>
  </w:num>
  <w:num w:numId="24" w16cid:durableId="252592480">
    <w:abstractNumId w:val="11"/>
  </w:num>
  <w:num w:numId="25" w16cid:durableId="1666978405">
    <w:abstractNumId w:val="5"/>
  </w:num>
  <w:num w:numId="26" w16cid:durableId="978681240">
    <w:abstractNumId w:val="15"/>
  </w:num>
  <w:num w:numId="27" w16cid:durableId="275644946">
    <w:abstractNumId w:val="9"/>
  </w:num>
  <w:num w:numId="28" w16cid:durableId="1203402823">
    <w:abstractNumId w:val="19"/>
  </w:num>
  <w:num w:numId="29" w16cid:durableId="1843347858">
    <w:abstractNumId w:val="16"/>
  </w:num>
  <w:num w:numId="30" w16cid:durableId="1010647918">
    <w:abstractNumId w:val="4"/>
  </w:num>
  <w:num w:numId="31" w16cid:durableId="381448374">
    <w:abstractNumId w:val="11"/>
  </w:num>
  <w:num w:numId="32" w16cid:durableId="1005016898">
    <w:abstractNumId w:val="10"/>
  </w:num>
  <w:num w:numId="33" w16cid:durableId="1698578816">
    <w:abstractNumId w:val="22"/>
  </w:num>
  <w:num w:numId="34" w16cid:durableId="882519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95D"/>
    <w:rsid w:val="00000020"/>
    <w:rsid w:val="00000197"/>
    <w:rsid w:val="00002AA3"/>
    <w:rsid w:val="000030F7"/>
    <w:rsid w:val="0000478D"/>
    <w:rsid w:val="0001209F"/>
    <w:rsid w:val="0002495D"/>
    <w:rsid w:val="000316F0"/>
    <w:rsid w:val="00040803"/>
    <w:rsid w:val="00041BC2"/>
    <w:rsid w:val="00044099"/>
    <w:rsid w:val="00060056"/>
    <w:rsid w:val="00060EF8"/>
    <w:rsid w:val="0006183D"/>
    <w:rsid w:val="00062744"/>
    <w:rsid w:val="0007399C"/>
    <w:rsid w:val="000739F1"/>
    <w:rsid w:val="0007498A"/>
    <w:rsid w:val="0007574A"/>
    <w:rsid w:val="00082333"/>
    <w:rsid w:val="00086114"/>
    <w:rsid w:val="00090949"/>
    <w:rsid w:val="0009406C"/>
    <w:rsid w:val="000A1B63"/>
    <w:rsid w:val="000B62B6"/>
    <w:rsid w:val="000B6BE0"/>
    <w:rsid w:val="000C6B48"/>
    <w:rsid w:val="000E3FE2"/>
    <w:rsid w:val="000E42D9"/>
    <w:rsid w:val="000E4563"/>
    <w:rsid w:val="000F22B9"/>
    <w:rsid w:val="000F299B"/>
    <w:rsid w:val="000F381C"/>
    <w:rsid w:val="000F6954"/>
    <w:rsid w:val="000F7AE3"/>
    <w:rsid w:val="00103A96"/>
    <w:rsid w:val="0010591C"/>
    <w:rsid w:val="00111A6F"/>
    <w:rsid w:val="001137C4"/>
    <w:rsid w:val="00114120"/>
    <w:rsid w:val="0011612B"/>
    <w:rsid w:val="00122EB7"/>
    <w:rsid w:val="00125701"/>
    <w:rsid w:val="0013696E"/>
    <w:rsid w:val="00154BAF"/>
    <w:rsid w:val="001658FE"/>
    <w:rsid w:val="00172EC4"/>
    <w:rsid w:val="00173400"/>
    <w:rsid w:val="001819E0"/>
    <w:rsid w:val="001926D4"/>
    <w:rsid w:val="001A635C"/>
    <w:rsid w:val="001B73DB"/>
    <w:rsid w:val="001C2E99"/>
    <w:rsid w:val="001C454D"/>
    <w:rsid w:val="001D574E"/>
    <w:rsid w:val="001D72BA"/>
    <w:rsid w:val="001E7B24"/>
    <w:rsid w:val="001F0967"/>
    <w:rsid w:val="001F2420"/>
    <w:rsid w:val="002009B7"/>
    <w:rsid w:val="00200E8E"/>
    <w:rsid w:val="00203959"/>
    <w:rsid w:val="0021721E"/>
    <w:rsid w:val="00223F86"/>
    <w:rsid w:val="0023418B"/>
    <w:rsid w:val="002425DB"/>
    <w:rsid w:val="002477A9"/>
    <w:rsid w:val="00247B36"/>
    <w:rsid w:val="00254304"/>
    <w:rsid w:val="00265446"/>
    <w:rsid w:val="00273B0C"/>
    <w:rsid w:val="00275862"/>
    <w:rsid w:val="002770F3"/>
    <w:rsid w:val="0028080B"/>
    <w:rsid w:val="00280F20"/>
    <w:rsid w:val="002907D0"/>
    <w:rsid w:val="00291199"/>
    <w:rsid w:val="002951BD"/>
    <w:rsid w:val="00295FB5"/>
    <w:rsid w:val="00297E2A"/>
    <w:rsid w:val="002A330B"/>
    <w:rsid w:val="002A5CAF"/>
    <w:rsid w:val="002A5FCC"/>
    <w:rsid w:val="002A6B27"/>
    <w:rsid w:val="002B1C19"/>
    <w:rsid w:val="002B43C7"/>
    <w:rsid w:val="002B458F"/>
    <w:rsid w:val="002B67EE"/>
    <w:rsid w:val="002B6893"/>
    <w:rsid w:val="002C1DA5"/>
    <w:rsid w:val="002C407D"/>
    <w:rsid w:val="002C6634"/>
    <w:rsid w:val="002C7417"/>
    <w:rsid w:val="002D340B"/>
    <w:rsid w:val="002D369C"/>
    <w:rsid w:val="002D386B"/>
    <w:rsid w:val="002E0AF0"/>
    <w:rsid w:val="002E70E3"/>
    <w:rsid w:val="002F038B"/>
    <w:rsid w:val="002F72D7"/>
    <w:rsid w:val="0030212D"/>
    <w:rsid w:val="003053E4"/>
    <w:rsid w:val="00320DD6"/>
    <w:rsid w:val="00335571"/>
    <w:rsid w:val="003356DD"/>
    <w:rsid w:val="00336C9C"/>
    <w:rsid w:val="0034172E"/>
    <w:rsid w:val="003423F2"/>
    <w:rsid w:val="00344172"/>
    <w:rsid w:val="003526B4"/>
    <w:rsid w:val="00356E8E"/>
    <w:rsid w:val="0037140D"/>
    <w:rsid w:val="003734B2"/>
    <w:rsid w:val="003829B9"/>
    <w:rsid w:val="003A3FAE"/>
    <w:rsid w:val="003B352F"/>
    <w:rsid w:val="003B7582"/>
    <w:rsid w:val="003D0D89"/>
    <w:rsid w:val="003E018B"/>
    <w:rsid w:val="003E507C"/>
    <w:rsid w:val="003F1870"/>
    <w:rsid w:val="0040782E"/>
    <w:rsid w:val="004079CC"/>
    <w:rsid w:val="0041274F"/>
    <w:rsid w:val="00412B6A"/>
    <w:rsid w:val="00421554"/>
    <w:rsid w:val="00422DB4"/>
    <w:rsid w:val="00427876"/>
    <w:rsid w:val="00433911"/>
    <w:rsid w:val="0043666E"/>
    <w:rsid w:val="00436B90"/>
    <w:rsid w:val="00450A6E"/>
    <w:rsid w:val="0046545E"/>
    <w:rsid w:val="0047797B"/>
    <w:rsid w:val="00485B75"/>
    <w:rsid w:val="00485C48"/>
    <w:rsid w:val="00491C69"/>
    <w:rsid w:val="00495865"/>
    <w:rsid w:val="004B32EA"/>
    <w:rsid w:val="004B7946"/>
    <w:rsid w:val="004C00C2"/>
    <w:rsid w:val="004D5266"/>
    <w:rsid w:val="004D710A"/>
    <w:rsid w:val="00512884"/>
    <w:rsid w:val="005136C4"/>
    <w:rsid w:val="0052224B"/>
    <w:rsid w:val="00531C2D"/>
    <w:rsid w:val="0055647F"/>
    <w:rsid w:val="0056078A"/>
    <w:rsid w:val="0056492F"/>
    <w:rsid w:val="00571E4B"/>
    <w:rsid w:val="005735CF"/>
    <w:rsid w:val="00574085"/>
    <w:rsid w:val="00576805"/>
    <w:rsid w:val="005768D6"/>
    <w:rsid w:val="00576C41"/>
    <w:rsid w:val="00580FC5"/>
    <w:rsid w:val="005903C0"/>
    <w:rsid w:val="005926D0"/>
    <w:rsid w:val="0059277C"/>
    <w:rsid w:val="0059324F"/>
    <w:rsid w:val="00596197"/>
    <w:rsid w:val="005A6FC5"/>
    <w:rsid w:val="005B221E"/>
    <w:rsid w:val="005D3FAF"/>
    <w:rsid w:val="005D6786"/>
    <w:rsid w:val="005D6F4F"/>
    <w:rsid w:val="005E6192"/>
    <w:rsid w:val="005E6B56"/>
    <w:rsid w:val="005E794B"/>
    <w:rsid w:val="005F1B1C"/>
    <w:rsid w:val="005F6BAF"/>
    <w:rsid w:val="00611E72"/>
    <w:rsid w:val="00613976"/>
    <w:rsid w:val="00620D5B"/>
    <w:rsid w:val="00633C82"/>
    <w:rsid w:val="00634FCF"/>
    <w:rsid w:val="006407E7"/>
    <w:rsid w:val="00645702"/>
    <w:rsid w:val="00650F13"/>
    <w:rsid w:val="00654029"/>
    <w:rsid w:val="00661878"/>
    <w:rsid w:val="00664B46"/>
    <w:rsid w:val="006674FF"/>
    <w:rsid w:val="006719F2"/>
    <w:rsid w:val="00675398"/>
    <w:rsid w:val="00675B11"/>
    <w:rsid w:val="00677BD5"/>
    <w:rsid w:val="00684E34"/>
    <w:rsid w:val="006902A9"/>
    <w:rsid w:val="006966D0"/>
    <w:rsid w:val="006A4ACE"/>
    <w:rsid w:val="006A5D91"/>
    <w:rsid w:val="006B2E9A"/>
    <w:rsid w:val="006C4A20"/>
    <w:rsid w:val="006C4FBE"/>
    <w:rsid w:val="006C52C6"/>
    <w:rsid w:val="006D24FF"/>
    <w:rsid w:val="006D56AD"/>
    <w:rsid w:val="006E132F"/>
    <w:rsid w:val="006E4DA8"/>
    <w:rsid w:val="006E68DC"/>
    <w:rsid w:val="006F1469"/>
    <w:rsid w:val="006F4D14"/>
    <w:rsid w:val="006F5BB0"/>
    <w:rsid w:val="006F5E07"/>
    <w:rsid w:val="006F6C20"/>
    <w:rsid w:val="0070199E"/>
    <w:rsid w:val="00703455"/>
    <w:rsid w:val="00704173"/>
    <w:rsid w:val="007118D3"/>
    <w:rsid w:val="0071797C"/>
    <w:rsid w:val="00733DC8"/>
    <w:rsid w:val="007341D8"/>
    <w:rsid w:val="007374B7"/>
    <w:rsid w:val="00741DD8"/>
    <w:rsid w:val="00744762"/>
    <w:rsid w:val="0074498A"/>
    <w:rsid w:val="00747016"/>
    <w:rsid w:val="007476C9"/>
    <w:rsid w:val="00751B02"/>
    <w:rsid w:val="00752447"/>
    <w:rsid w:val="00754CB7"/>
    <w:rsid w:val="00760AED"/>
    <w:rsid w:val="0076441B"/>
    <w:rsid w:val="007700A7"/>
    <w:rsid w:val="007724F1"/>
    <w:rsid w:val="00772BC0"/>
    <w:rsid w:val="007748A7"/>
    <w:rsid w:val="007755EA"/>
    <w:rsid w:val="00783C7F"/>
    <w:rsid w:val="007902AC"/>
    <w:rsid w:val="00790A27"/>
    <w:rsid w:val="007A688A"/>
    <w:rsid w:val="007B39F4"/>
    <w:rsid w:val="007B4A28"/>
    <w:rsid w:val="007D2CDF"/>
    <w:rsid w:val="007D546C"/>
    <w:rsid w:val="007E39BD"/>
    <w:rsid w:val="007E5F3D"/>
    <w:rsid w:val="007F4F46"/>
    <w:rsid w:val="00804721"/>
    <w:rsid w:val="00807A8C"/>
    <w:rsid w:val="0081067F"/>
    <w:rsid w:val="0082051B"/>
    <w:rsid w:val="008436C3"/>
    <w:rsid w:val="00845304"/>
    <w:rsid w:val="0084695E"/>
    <w:rsid w:val="00851A5E"/>
    <w:rsid w:val="00865090"/>
    <w:rsid w:val="0087560E"/>
    <w:rsid w:val="00881AF5"/>
    <w:rsid w:val="0088511C"/>
    <w:rsid w:val="00891718"/>
    <w:rsid w:val="008A618F"/>
    <w:rsid w:val="008C40C0"/>
    <w:rsid w:val="008D2631"/>
    <w:rsid w:val="008D29F2"/>
    <w:rsid w:val="008D7A0B"/>
    <w:rsid w:val="008E3E56"/>
    <w:rsid w:val="008E52BF"/>
    <w:rsid w:val="008E7419"/>
    <w:rsid w:val="008F0B92"/>
    <w:rsid w:val="0090391B"/>
    <w:rsid w:val="00906154"/>
    <w:rsid w:val="00910803"/>
    <w:rsid w:val="00910921"/>
    <w:rsid w:val="009138F7"/>
    <w:rsid w:val="009142E2"/>
    <w:rsid w:val="00915643"/>
    <w:rsid w:val="009211D9"/>
    <w:rsid w:val="009250B0"/>
    <w:rsid w:val="0093140F"/>
    <w:rsid w:val="00931B8A"/>
    <w:rsid w:val="0093473E"/>
    <w:rsid w:val="009440AB"/>
    <w:rsid w:val="00952554"/>
    <w:rsid w:val="00955930"/>
    <w:rsid w:val="00961794"/>
    <w:rsid w:val="00964B43"/>
    <w:rsid w:val="00965343"/>
    <w:rsid w:val="00973A2A"/>
    <w:rsid w:val="00973CDE"/>
    <w:rsid w:val="0099022A"/>
    <w:rsid w:val="009A1924"/>
    <w:rsid w:val="009B63B6"/>
    <w:rsid w:val="009B6FDC"/>
    <w:rsid w:val="009C2D0E"/>
    <w:rsid w:val="009C377A"/>
    <w:rsid w:val="009D2A6F"/>
    <w:rsid w:val="009E5E77"/>
    <w:rsid w:val="009F2CF0"/>
    <w:rsid w:val="009F75DD"/>
    <w:rsid w:val="00A00C5C"/>
    <w:rsid w:val="00A02DCF"/>
    <w:rsid w:val="00A048E1"/>
    <w:rsid w:val="00A13A82"/>
    <w:rsid w:val="00A16740"/>
    <w:rsid w:val="00A2776E"/>
    <w:rsid w:val="00A51179"/>
    <w:rsid w:val="00A51AED"/>
    <w:rsid w:val="00A56D79"/>
    <w:rsid w:val="00A705A7"/>
    <w:rsid w:val="00A80861"/>
    <w:rsid w:val="00A80DF7"/>
    <w:rsid w:val="00A87143"/>
    <w:rsid w:val="00A87239"/>
    <w:rsid w:val="00A873F1"/>
    <w:rsid w:val="00A92BAB"/>
    <w:rsid w:val="00A947A6"/>
    <w:rsid w:val="00AA0272"/>
    <w:rsid w:val="00AA3677"/>
    <w:rsid w:val="00AA50E9"/>
    <w:rsid w:val="00AA529D"/>
    <w:rsid w:val="00AA7DCA"/>
    <w:rsid w:val="00AB4686"/>
    <w:rsid w:val="00AE282D"/>
    <w:rsid w:val="00AF2B18"/>
    <w:rsid w:val="00AF58E1"/>
    <w:rsid w:val="00B03A77"/>
    <w:rsid w:val="00B052CE"/>
    <w:rsid w:val="00B13424"/>
    <w:rsid w:val="00B13908"/>
    <w:rsid w:val="00B17451"/>
    <w:rsid w:val="00B20D38"/>
    <w:rsid w:val="00B241D2"/>
    <w:rsid w:val="00B25545"/>
    <w:rsid w:val="00B33505"/>
    <w:rsid w:val="00B42036"/>
    <w:rsid w:val="00B52BFC"/>
    <w:rsid w:val="00B71DD4"/>
    <w:rsid w:val="00B75E6A"/>
    <w:rsid w:val="00B76A90"/>
    <w:rsid w:val="00B80AB6"/>
    <w:rsid w:val="00B951FA"/>
    <w:rsid w:val="00BA56D2"/>
    <w:rsid w:val="00BA7C75"/>
    <w:rsid w:val="00BB62C6"/>
    <w:rsid w:val="00BC5116"/>
    <w:rsid w:val="00BD0CEB"/>
    <w:rsid w:val="00BD487B"/>
    <w:rsid w:val="00BD6849"/>
    <w:rsid w:val="00BD773C"/>
    <w:rsid w:val="00BE1157"/>
    <w:rsid w:val="00BE185C"/>
    <w:rsid w:val="00BF7A15"/>
    <w:rsid w:val="00C079DB"/>
    <w:rsid w:val="00C147EC"/>
    <w:rsid w:val="00C2118B"/>
    <w:rsid w:val="00C25379"/>
    <w:rsid w:val="00C32614"/>
    <w:rsid w:val="00C468FA"/>
    <w:rsid w:val="00C46A5C"/>
    <w:rsid w:val="00C55236"/>
    <w:rsid w:val="00C60B00"/>
    <w:rsid w:val="00C617EB"/>
    <w:rsid w:val="00C742B0"/>
    <w:rsid w:val="00C75AA2"/>
    <w:rsid w:val="00C83227"/>
    <w:rsid w:val="00C845D9"/>
    <w:rsid w:val="00C97C4E"/>
    <w:rsid w:val="00CA074E"/>
    <w:rsid w:val="00CA0BB1"/>
    <w:rsid w:val="00CA70BE"/>
    <w:rsid w:val="00CB46CE"/>
    <w:rsid w:val="00CB5389"/>
    <w:rsid w:val="00CB7550"/>
    <w:rsid w:val="00CC4685"/>
    <w:rsid w:val="00CD1A2D"/>
    <w:rsid w:val="00CD5D73"/>
    <w:rsid w:val="00CE324E"/>
    <w:rsid w:val="00CE462D"/>
    <w:rsid w:val="00D00A83"/>
    <w:rsid w:val="00D0371F"/>
    <w:rsid w:val="00D15AE6"/>
    <w:rsid w:val="00D174BC"/>
    <w:rsid w:val="00D36E1E"/>
    <w:rsid w:val="00D405C9"/>
    <w:rsid w:val="00D40B97"/>
    <w:rsid w:val="00D4560F"/>
    <w:rsid w:val="00D51615"/>
    <w:rsid w:val="00D51818"/>
    <w:rsid w:val="00D51BB6"/>
    <w:rsid w:val="00D52E70"/>
    <w:rsid w:val="00D64B85"/>
    <w:rsid w:val="00D70B44"/>
    <w:rsid w:val="00D8290E"/>
    <w:rsid w:val="00D82BEB"/>
    <w:rsid w:val="00D87B27"/>
    <w:rsid w:val="00D96631"/>
    <w:rsid w:val="00D96F49"/>
    <w:rsid w:val="00DA3BDC"/>
    <w:rsid w:val="00DA4B02"/>
    <w:rsid w:val="00DA5D19"/>
    <w:rsid w:val="00DB5354"/>
    <w:rsid w:val="00DC5362"/>
    <w:rsid w:val="00DD2066"/>
    <w:rsid w:val="00DD6E1E"/>
    <w:rsid w:val="00DD71C7"/>
    <w:rsid w:val="00E0012C"/>
    <w:rsid w:val="00E024A1"/>
    <w:rsid w:val="00E02B0D"/>
    <w:rsid w:val="00E034DE"/>
    <w:rsid w:val="00E1012A"/>
    <w:rsid w:val="00E24DD0"/>
    <w:rsid w:val="00E309BE"/>
    <w:rsid w:val="00E32B1A"/>
    <w:rsid w:val="00E35E0F"/>
    <w:rsid w:val="00E41BC2"/>
    <w:rsid w:val="00E43799"/>
    <w:rsid w:val="00E51B4E"/>
    <w:rsid w:val="00E61B66"/>
    <w:rsid w:val="00E71DC5"/>
    <w:rsid w:val="00EA5CAF"/>
    <w:rsid w:val="00EB1A25"/>
    <w:rsid w:val="00EB1FA3"/>
    <w:rsid w:val="00EB5900"/>
    <w:rsid w:val="00EB7F7A"/>
    <w:rsid w:val="00EC12B7"/>
    <w:rsid w:val="00EC1E12"/>
    <w:rsid w:val="00EC5721"/>
    <w:rsid w:val="00EC677D"/>
    <w:rsid w:val="00ED1A55"/>
    <w:rsid w:val="00ED5DC8"/>
    <w:rsid w:val="00ED7A76"/>
    <w:rsid w:val="00EE0589"/>
    <w:rsid w:val="00EE431D"/>
    <w:rsid w:val="00EF237E"/>
    <w:rsid w:val="00F05508"/>
    <w:rsid w:val="00F1199B"/>
    <w:rsid w:val="00F122E0"/>
    <w:rsid w:val="00F1290B"/>
    <w:rsid w:val="00F320C6"/>
    <w:rsid w:val="00F36300"/>
    <w:rsid w:val="00F3799E"/>
    <w:rsid w:val="00F449EC"/>
    <w:rsid w:val="00F451ED"/>
    <w:rsid w:val="00F512A6"/>
    <w:rsid w:val="00F57614"/>
    <w:rsid w:val="00F57EAF"/>
    <w:rsid w:val="00F71FF8"/>
    <w:rsid w:val="00F728F9"/>
    <w:rsid w:val="00F76C55"/>
    <w:rsid w:val="00F81C7D"/>
    <w:rsid w:val="00F84658"/>
    <w:rsid w:val="00F85B9A"/>
    <w:rsid w:val="00F864E4"/>
    <w:rsid w:val="00F908A3"/>
    <w:rsid w:val="00F93493"/>
    <w:rsid w:val="00F93513"/>
    <w:rsid w:val="00F95220"/>
    <w:rsid w:val="00FC2E71"/>
    <w:rsid w:val="00FC62BA"/>
    <w:rsid w:val="00FE4189"/>
    <w:rsid w:val="00FF3415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416768"/>
  <w15:docId w15:val="{6DC3441C-48A2-4CE8-B042-ADFA8505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2333"/>
  </w:style>
  <w:style w:type="paragraph" w:styleId="Titre1">
    <w:name w:val="heading 1"/>
    <w:basedOn w:val="Normal"/>
    <w:next w:val="Normal"/>
    <w:qFormat/>
    <w:rsid w:val="00CB7550"/>
    <w:pPr>
      <w:keepNext/>
      <w:spacing w:before="240" w:after="60"/>
      <w:outlineLvl w:val="0"/>
    </w:pPr>
    <w:rPr>
      <w:rFonts w:asciiTheme="majorHAnsi" w:hAnsiTheme="majorHAnsi" w:cs="Arial"/>
      <w:b/>
      <w:bCs/>
      <w:i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6A4ACE"/>
    <w:pPr>
      <w:keepNext/>
      <w:spacing w:after="60"/>
      <w:ind w:left="284"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link w:val="CorpsdetexteCar"/>
    <w:rsid w:val="00CB7550"/>
    <w:pPr>
      <w:spacing w:after="120"/>
      <w:jc w:val="both"/>
    </w:p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0C6B48"/>
    <w:rPr>
      <w:sz w:val="16"/>
    </w:rPr>
  </w:style>
  <w:style w:type="paragraph" w:customStyle="1" w:styleId="Listecocher">
    <w:name w:val="Liste à cocher"/>
    <w:basedOn w:val="Normal"/>
    <w:rsid w:val="002C1DA5"/>
    <w:pPr>
      <w:numPr>
        <w:numId w:val="6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character" w:styleId="Lienhypertexte">
    <w:name w:val="Hyperlink"/>
    <w:rsid w:val="00973CDE"/>
    <w:rPr>
      <w:color w:val="0000FF"/>
      <w:u w:val="single"/>
    </w:rPr>
  </w:style>
  <w:style w:type="paragraph" w:customStyle="1" w:styleId="Aufzhlung">
    <w:name w:val="Aufzählung"/>
    <w:basedOn w:val="Normal"/>
    <w:rsid w:val="00495865"/>
    <w:pPr>
      <w:numPr>
        <w:numId w:val="11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qFormat/>
    <w:rsid w:val="00CB7550"/>
    <w:pPr>
      <w:spacing w:before="240" w:after="120"/>
      <w:jc w:val="both"/>
      <w:outlineLvl w:val="0"/>
    </w:pPr>
    <w:rPr>
      <w:rFonts w:asciiTheme="majorHAnsi" w:hAnsiTheme="majorHAnsi" w:cs="Arial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CB7550"/>
    <w:rPr>
      <w:rFonts w:asciiTheme="majorHAnsi" w:hAnsiTheme="majorHAnsi" w:cs="Arial"/>
      <w:b/>
      <w:bCs/>
      <w:kern w:val="28"/>
      <w:sz w:val="32"/>
      <w:szCs w:val="32"/>
      <w:lang w:val="fr-FR" w:eastAsia="fr-FR"/>
    </w:rPr>
  </w:style>
  <w:style w:type="paragraph" w:styleId="NormalWeb">
    <w:name w:val="Normal (Web)"/>
    <w:basedOn w:val="Normal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CodeHTML">
    <w:name w:val="HTML Code"/>
    <w:rsid w:val="008E7419"/>
    <w:rPr>
      <w:rFonts w:ascii="Courier New" w:eastAsia="Times New Roman" w:hAnsi="Courier New" w:cs="Courier New"/>
      <w:sz w:val="20"/>
      <w:szCs w:val="20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C55236"/>
    <w:pPr>
      <w:ind w:left="85"/>
    </w:pPr>
    <w:rPr>
      <w:vanish/>
      <w:color w:val="0070C0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C55236"/>
    <w:rPr>
      <w:rFonts w:asciiTheme="minorHAnsi" w:hAnsiTheme="minorHAnsi"/>
      <w:vanish/>
      <w:color w:val="0070C0"/>
      <w:sz w:val="22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A00C5C"/>
    <w:rPr>
      <w:rFonts w:asciiTheme="minorHAnsi" w:hAnsiTheme="minorHAnsi" w:cs="Arial"/>
      <w:bCs/>
      <w:i/>
      <w:iCs/>
      <w:sz w:val="28"/>
      <w:szCs w:val="28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F57E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rpsdetexteCar">
    <w:name w:val="Corps de texte Car"/>
    <w:basedOn w:val="Policepardfaut"/>
    <w:link w:val="Corpsdetexte"/>
    <w:rsid w:val="00804721"/>
  </w:style>
  <w:style w:type="paragraph" w:styleId="Paragraphedeliste">
    <w:name w:val="List Paragraph"/>
    <w:basedOn w:val="Normal"/>
    <w:uiPriority w:val="34"/>
    <w:qFormat/>
    <w:rsid w:val="00A13A82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640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gif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hyperlink" Target="https://cisco.goffinet.org/ccna/quiz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Seul\Enseignement\ModulesICT_NewOrdo\117-ReseauPME\b-UnitesEnseignement\Exercices\Normal-ICT%20-%20117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4648ADC3-4C83-4BA9-B0AD-967AF2D52B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28EF64-9E0F-426D-8C63-F69D8158A2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CF095B-774E-4F14-AD4A-A11A9176A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836F5B-59C0-41B4-8218-33C7E45943FA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Normal-ICT - 117.dotm</Template>
  <TotalTime>330</TotalTime>
  <Pages>4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ICT</vt:lpstr>
    </vt:vector>
  </TitlesOfParts>
  <Company>ETML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</dc:title>
  <dc:creator>Cyril Sokoloff</dc:creator>
  <cp:lastModifiedBy>Alexis Gugler</cp:lastModifiedBy>
  <cp:revision>30</cp:revision>
  <cp:lastPrinted>2021-02-16T15:14:00Z</cp:lastPrinted>
  <dcterms:created xsi:type="dcterms:W3CDTF">2015-02-04T16:51:00Z</dcterms:created>
  <dcterms:modified xsi:type="dcterms:W3CDTF">2025-08-02T11:48:00Z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